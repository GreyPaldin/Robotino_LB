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CDF13" w14:textId="77777777" w:rsidR="00FB6194" w:rsidRPr="005472D1" w:rsidRDefault="00FB6194" w:rsidP="00FB6194">
      <w:pPr>
        <w:jc w:val="center"/>
        <w:rPr>
          <w:rFonts w:eastAsia="Times New Roman" w:cs="Times New Roman"/>
          <w:caps/>
        </w:rPr>
      </w:pPr>
      <w:r w:rsidRPr="005472D1">
        <w:rPr>
          <w:rFonts w:eastAsia="Times New Roman" w:cs="Times New Roman"/>
          <w:caps/>
        </w:rPr>
        <w:t>Министерство образования и науки Российской Федерации</w:t>
      </w:r>
    </w:p>
    <w:p w14:paraId="57E6E1CC" w14:textId="77777777" w:rsidR="00FB6194" w:rsidRPr="005472D1" w:rsidRDefault="00FB6194" w:rsidP="00FB6194">
      <w:pPr>
        <w:spacing w:after="0"/>
        <w:jc w:val="center"/>
        <w:rPr>
          <w:rFonts w:eastAsia="Times New Roman" w:cs="Times New Roman"/>
          <w:spacing w:val="-20"/>
          <w:sz w:val="20"/>
          <w:szCs w:val="20"/>
        </w:rPr>
      </w:pPr>
      <w:r w:rsidRPr="005472D1">
        <w:rPr>
          <w:rFonts w:eastAsia="Times New Roman" w:cs="Times New Roman"/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F713FBA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pacing w:val="-20"/>
        </w:rPr>
      </w:pPr>
      <w:r w:rsidRPr="005472D1">
        <w:rPr>
          <w:rFonts w:eastAsia="Times New Roman" w:cs="Times New Roman"/>
          <w:caps/>
          <w:spacing w:val="-20"/>
        </w:rPr>
        <w:t>«Национальный исследовательский Томский политехнический Университет»</w:t>
      </w:r>
    </w:p>
    <w:p w14:paraId="46A69CA2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0D3D96F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047B2E8E" wp14:editId="04B5A8AC">
            <wp:extent cx="1325880" cy="110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81" cy="110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1DFC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2104243" w14:textId="77777777" w:rsidR="00FB6194" w:rsidRPr="005472D1" w:rsidRDefault="00FB6194" w:rsidP="00FB619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04CAD0FF" w14:textId="77777777" w:rsidR="00DF74AE" w:rsidRDefault="00DF74AE" w:rsidP="00DF74AE">
      <w:pPr>
        <w:keepNext/>
        <w:keepLines/>
        <w:tabs>
          <w:tab w:val="left" w:pos="2229"/>
          <w:tab w:val="left" w:pos="3658"/>
          <w:tab w:val="left" w:pos="5702"/>
          <w:tab w:val="left" w:pos="6299"/>
          <w:tab w:val="left" w:pos="8515"/>
        </w:tabs>
        <w:spacing w:after="0" w:line="240" w:lineRule="auto"/>
        <w:ind w:right="143"/>
        <w:rPr>
          <w:rFonts w:eastAsia="Times New Roman"/>
          <w:sz w:val="24"/>
          <w:szCs w:val="20"/>
        </w:rPr>
      </w:pPr>
      <w:r>
        <w:rPr>
          <w:sz w:val="24"/>
          <w:szCs w:val="20"/>
        </w:rPr>
        <w:t xml:space="preserve">Инженерная школа информационных технологий и робототехники </w:t>
      </w:r>
    </w:p>
    <w:p w14:paraId="73C07324" w14:textId="77777777" w:rsidR="00DF74AE" w:rsidRDefault="00DF74AE" w:rsidP="00DF74AE">
      <w:pPr>
        <w:spacing w:after="0" w:line="276" w:lineRule="auto"/>
        <w:rPr>
          <w:rFonts w:eastAsia="Times New Roman" w:cs="Times New Roman"/>
          <w:sz w:val="22"/>
        </w:rPr>
      </w:pPr>
      <w:r>
        <w:rPr>
          <w:sz w:val="24"/>
          <w:szCs w:val="20"/>
        </w:rPr>
        <w:t>Отделение автоматизации и робототехники</w:t>
      </w:r>
    </w:p>
    <w:p w14:paraId="4787032E" w14:textId="2C78881E" w:rsidR="00FB6194" w:rsidRDefault="00DF74AE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15.03.06 «Мехатроника и робототехника»</w:t>
      </w:r>
    </w:p>
    <w:p w14:paraId="270AB367" w14:textId="77777777" w:rsidR="00350C31" w:rsidRPr="005472D1" w:rsidRDefault="00350C31" w:rsidP="00FB619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3164FC1" w14:textId="2B010721" w:rsidR="00FB6194" w:rsidRPr="00FD2F3E" w:rsidRDefault="00FB6194" w:rsidP="00FD2F3E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_______________________________________</w:t>
      </w:r>
    </w:p>
    <w:p w14:paraId="39FE8E15" w14:textId="5434C385" w:rsidR="00FB6194" w:rsidRDefault="00FB6194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rPr>
          <w:rFonts w:eastAsia="Times New Roman" w:cs="Times New Roman"/>
          <w:caps/>
          <w:sz w:val="24"/>
          <w:szCs w:val="24"/>
        </w:rPr>
        <w:t>ЛАБОРАТОРНАЯ РАБОТА №1</w:t>
      </w:r>
      <w:r w:rsidR="00052180">
        <w:rPr>
          <w:rFonts w:eastAsia="Times New Roman" w:cs="Times New Roman"/>
          <w:caps/>
          <w:sz w:val="24"/>
          <w:szCs w:val="24"/>
        </w:rPr>
        <w:t>,2</w:t>
      </w:r>
    </w:p>
    <w:p w14:paraId="3E9EC9BB" w14:textId="77777777" w:rsidR="00350C31" w:rsidRDefault="00350C31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</w:p>
    <w:p w14:paraId="759D95EA" w14:textId="691E5E67" w:rsidR="00FB6194" w:rsidRPr="003E402B" w:rsidRDefault="003E402B" w:rsidP="00FB6194">
      <w:pPr>
        <w:spacing w:after="0" w:line="240" w:lineRule="auto"/>
        <w:jc w:val="center"/>
        <w:rPr>
          <w:rFonts w:eastAsia="Times New Roman" w:cs="Times New Roman"/>
          <w:caps/>
          <w:sz w:val="24"/>
          <w:szCs w:val="24"/>
        </w:rPr>
      </w:pPr>
      <w:r>
        <w:t xml:space="preserve">Реализация сценария </w:t>
      </w:r>
      <w:r w:rsidRPr="003E402B">
        <w:t>“</w:t>
      </w:r>
      <w:r>
        <w:t>Охраняемая цель</w:t>
      </w:r>
      <w:r w:rsidRPr="003E402B">
        <w:t xml:space="preserve">” </w:t>
      </w:r>
      <w:r>
        <w:t xml:space="preserve">на платформе </w:t>
      </w:r>
      <w:proofErr w:type="spellStart"/>
      <w:r>
        <w:rPr>
          <w:lang w:val="en-US"/>
        </w:rPr>
        <w:t>Robotino</w:t>
      </w:r>
      <w:proofErr w:type="spellEnd"/>
    </w:p>
    <w:p w14:paraId="7816FB6F" w14:textId="77777777" w:rsidR="00FB6194" w:rsidRDefault="00FB6194" w:rsidP="00FD2F3E">
      <w:pPr>
        <w:spacing w:after="0" w:line="240" w:lineRule="auto"/>
        <w:rPr>
          <w:rFonts w:ascii="Calibri" w:eastAsia="Times New Roman" w:hAnsi="Calibri" w:cs="Times New Roman"/>
          <w:color w:val="FF0000"/>
          <w:sz w:val="32"/>
          <w:szCs w:val="32"/>
          <w:vertAlign w:val="subscript"/>
        </w:rPr>
      </w:pPr>
    </w:p>
    <w:p w14:paraId="5FE3AA07" w14:textId="6CADE332" w:rsidR="00FB6194" w:rsidRPr="00350C31" w:rsidRDefault="00FB6194" w:rsidP="00350C31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Вариант </w:t>
      </w:r>
      <w:r w:rsidR="00FD2F3E">
        <w:rPr>
          <w:rFonts w:eastAsia="Times New Roman" w:cs="Times New Roman"/>
          <w:b/>
          <w:sz w:val="24"/>
          <w:szCs w:val="24"/>
        </w:rPr>
        <w:t>–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 w:rsidR="00FD2F3E">
        <w:rPr>
          <w:rFonts w:eastAsia="Times New Roman" w:cs="Times New Roman"/>
          <w:b/>
          <w:sz w:val="24"/>
          <w:szCs w:val="24"/>
        </w:rPr>
        <w:t>3</w:t>
      </w:r>
      <w:r w:rsidRPr="005472D1">
        <w:rPr>
          <w:rFonts w:eastAsia="Times New Roman" w:cs="Times New Roman"/>
          <w:color w:val="FF0000"/>
          <w:sz w:val="24"/>
          <w:szCs w:val="24"/>
        </w:rPr>
        <w:br/>
      </w:r>
    </w:p>
    <w:p w14:paraId="3BFEC647" w14:textId="77777777" w:rsidR="00FB6194" w:rsidRPr="005472D1" w:rsidRDefault="00FB6194" w:rsidP="00FB6194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>по дисциплине:</w:t>
      </w:r>
      <w:r w:rsidRPr="005472D1">
        <w:rPr>
          <w:rFonts w:eastAsia="Times New Roman" w:cs="Times New Roman"/>
          <w:b/>
          <w:sz w:val="24"/>
          <w:szCs w:val="24"/>
        </w:rPr>
        <w:t xml:space="preserve"> </w:t>
      </w:r>
    </w:p>
    <w:p w14:paraId="52EAE0EF" w14:textId="4E637077" w:rsidR="00FB6194" w:rsidRDefault="00350C31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  <w:r w:rsidRPr="00350C31">
        <w:rPr>
          <w:b/>
          <w:bCs/>
          <w:sz w:val="24"/>
          <w:szCs w:val="20"/>
        </w:rPr>
        <w:t>Интеллектуальное управление робототехническими комплексами и системами</w:t>
      </w:r>
    </w:p>
    <w:p w14:paraId="6AD70CAE" w14:textId="77777777" w:rsidR="00FD2F3E" w:rsidRPr="005472D1" w:rsidRDefault="00FD2F3E" w:rsidP="00FD2F3E">
      <w:pPr>
        <w:tabs>
          <w:tab w:val="left" w:leader="underscore" w:pos="9072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84"/>
        <w:gridCol w:w="1667"/>
        <w:gridCol w:w="1559"/>
        <w:gridCol w:w="284"/>
        <w:gridCol w:w="4252"/>
        <w:gridCol w:w="284"/>
        <w:gridCol w:w="1524"/>
      </w:tblGrid>
      <w:tr w:rsidR="00FB6194" w:rsidRPr="005472D1" w14:paraId="6EBA23CB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7C4178E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Исполнитель:</w:t>
            </w:r>
          </w:p>
          <w:p w14:paraId="58C8572F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C5938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F2EC3AE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75FC1CF4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14:paraId="63EFA05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8Е12</w:t>
            </w:r>
          </w:p>
        </w:tc>
        <w:tc>
          <w:tcPr>
            <w:tcW w:w="284" w:type="dxa"/>
            <w:vAlign w:val="bottom"/>
          </w:tcPr>
          <w:p w14:paraId="7AE82D5B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3820FBE3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Федоренко Д. В.</w:t>
            </w:r>
          </w:p>
        </w:tc>
        <w:tc>
          <w:tcPr>
            <w:tcW w:w="284" w:type="dxa"/>
            <w:vAlign w:val="bottom"/>
          </w:tcPr>
          <w:p w14:paraId="646C08CE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F9AC2C5" w14:textId="74429B8E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</w:t>
            </w:r>
            <w:r w:rsidR="00884096">
              <w:rPr>
                <w:rFonts w:eastAsia="Times New Roman" w:cs="Times New Roman"/>
                <w:sz w:val="24"/>
                <w:szCs w:val="24"/>
              </w:rPr>
              <w:t>15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621D374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015A1F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8F3133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1035DFD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7DD8AB9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C3BCF6A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1D91169D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BBEB0BF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15DFCD5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</w:rPr>
            </w:pPr>
            <w:r w:rsidRPr="005472D1">
              <w:rPr>
                <w:rFonts w:eastAsia="Times New Roman" w:cs="Times New Roman"/>
                <w:b/>
                <w:sz w:val="24"/>
                <w:szCs w:val="24"/>
              </w:rPr>
              <w:t>Руководитель:</w:t>
            </w:r>
          </w:p>
          <w:p w14:paraId="45D5047B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7903" w:type="dxa"/>
            <w:gridSpan w:val="5"/>
            <w:vAlign w:val="bottom"/>
          </w:tcPr>
          <w:p w14:paraId="1819AAEB" w14:textId="77777777" w:rsidR="00FB6194" w:rsidRPr="0099652A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22E0DC1A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4D8F4BC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5472D1">
              <w:rPr>
                <w:rFonts w:eastAsia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14:paraId="0D5AFA92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64B6E61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14:paraId="46D67A0C" w14:textId="223CA41A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    </w:t>
            </w:r>
            <w:proofErr w:type="spellStart"/>
            <w:r w:rsidR="00FD2F3E">
              <w:rPr>
                <w:rFonts w:eastAsia="Times New Roman" w:cs="Times New Roman"/>
                <w:sz w:val="24"/>
                <w:szCs w:val="24"/>
              </w:rPr>
              <w:t>Андраханов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</w:t>
            </w:r>
            <w:r w:rsidR="00FD2F3E">
              <w:rPr>
                <w:rFonts w:eastAsia="Times New Roman" w:cs="Times New Roman"/>
                <w:sz w:val="24"/>
                <w:szCs w:val="24"/>
              </w:rPr>
              <w:t>А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.                </w:t>
            </w:r>
          </w:p>
        </w:tc>
        <w:tc>
          <w:tcPr>
            <w:tcW w:w="284" w:type="dxa"/>
            <w:vAlign w:val="bottom"/>
          </w:tcPr>
          <w:p w14:paraId="2D14ED1C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16D92158" w14:textId="246851CA" w:rsidR="00FB6194" w:rsidRPr="00CF12E4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16"/>
                <w:szCs w:val="16"/>
              </w:rPr>
              <w:t xml:space="preserve">    </w:t>
            </w:r>
            <w:r w:rsidR="00884096">
              <w:rPr>
                <w:rFonts w:eastAsia="Times New Roman" w:cs="Times New Roman"/>
                <w:sz w:val="24"/>
                <w:szCs w:val="24"/>
              </w:rPr>
              <w:t>15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</w:t>
            </w:r>
            <w:r w:rsidR="00052180">
              <w:rPr>
                <w:rFonts w:eastAsia="Times New Roman" w:cs="Times New Roman"/>
                <w:sz w:val="24"/>
                <w:szCs w:val="24"/>
              </w:rPr>
              <w:t>04</w:t>
            </w:r>
            <w:r w:rsidRPr="00CF12E4">
              <w:rPr>
                <w:rFonts w:eastAsia="Times New Roman" w:cs="Times New Roman"/>
                <w:sz w:val="24"/>
                <w:szCs w:val="24"/>
              </w:rPr>
              <w:t>.202</w:t>
            </w:r>
            <w:r w:rsidR="0005218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FB6194" w:rsidRPr="005472D1" w14:paraId="1BB137A0" w14:textId="77777777" w:rsidTr="00EC3E44">
        <w:trPr>
          <w:trHeight w:hRule="exact" w:val="340"/>
          <w:jc w:val="center"/>
        </w:trPr>
        <w:tc>
          <w:tcPr>
            <w:tcW w:w="1951" w:type="dxa"/>
            <w:gridSpan w:val="2"/>
            <w:vAlign w:val="bottom"/>
          </w:tcPr>
          <w:p w14:paraId="27688E97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7132F2B8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14:paraId="4A968211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B089E85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4B60DB6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3738DE34" w14:textId="77777777" w:rsidR="00FB6194" w:rsidRPr="005472D1" w:rsidRDefault="00FB6194" w:rsidP="00EC3E44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FB6194" w:rsidRPr="005472D1" w14:paraId="0895CE95" w14:textId="77777777" w:rsidTr="00EC3E44">
        <w:trPr>
          <w:gridAfter w:val="6"/>
          <w:wAfter w:w="9570" w:type="dxa"/>
          <w:trHeight w:hRule="exact" w:val="340"/>
          <w:jc w:val="center"/>
        </w:trPr>
        <w:tc>
          <w:tcPr>
            <w:tcW w:w="284" w:type="dxa"/>
            <w:vAlign w:val="bottom"/>
          </w:tcPr>
          <w:p w14:paraId="78AFBA95" w14:textId="77777777" w:rsidR="00FB6194" w:rsidRPr="005472D1" w:rsidRDefault="00FB6194" w:rsidP="00EC3E4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09B29E8D" w14:textId="77777777" w:rsidR="00350C31" w:rsidRPr="005472D1" w:rsidRDefault="00350C31" w:rsidP="00FD2F3E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6277CBCD" w14:textId="01BE9573" w:rsidR="00FB6194" w:rsidRDefault="00FB6194" w:rsidP="00FB6194">
      <w:pPr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5472D1">
        <w:rPr>
          <w:rFonts w:eastAsia="Times New Roman" w:cs="Times New Roman"/>
          <w:sz w:val="24"/>
          <w:szCs w:val="24"/>
        </w:rPr>
        <w:t xml:space="preserve">Томск </w:t>
      </w:r>
      <w:r>
        <w:rPr>
          <w:rFonts w:eastAsia="Times New Roman" w:cs="Times New Roman"/>
          <w:sz w:val="24"/>
          <w:szCs w:val="24"/>
        </w:rPr>
        <w:t>–</w:t>
      </w:r>
      <w:r w:rsidRPr="005472D1">
        <w:rPr>
          <w:rFonts w:eastAsia="Times New Roman" w:cs="Times New Roman"/>
          <w:sz w:val="24"/>
          <w:szCs w:val="24"/>
        </w:rPr>
        <w:t xml:space="preserve"> 20</w:t>
      </w:r>
      <w:r>
        <w:rPr>
          <w:rFonts w:eastAsia="Times New Roman" w:cs="Times New Roman"/>
          <w:sz w:val="24"/>
          <w:szCs w:val="24"/>
        </w:rPr>
        <w:t>2</w:t>
      </w:r>
      <w:r w:rsidR="00052180">
        <w:rPr>
          <w:rFonts w:eastAsia="Times New Roman" w:cs="Times New Roman"/>
          <w:sz w:val="24"/>
          <w:szCs w:val="24"/>
        </w:rPr>
        <w:t>5</w:t>
      </w:r>
    </w:p>
    <w:bookmarkStart w:id="0" w:name="_Toc195286024" w:displacedByCustomXml="next"/>
    <w:sdt>
      <w:sdtPr>
        <w:rPr>
          <w:rFonts w:eastAsiaTheme="minorHAnsi" w:cstheme="minorBidi"/>
          <w:b w:val="0"/>
          <w:szCs w:val="22"/>
        </w:rPr>
        <w:id w:val="-16804952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D25BCE" w14:textId="1F433E4D" w:rsidR="00FB6194" w:rsidRDefault="00FD2F3E" w:rsidP="00FB6194">
          <w:pPr>
            <w:pStyle w:val="1"/>
            <w:jc w:val="center"/>
          </w:pPr>
          <w:r>
            <w:t>Содержание</w:t>
          </w:r>
          <w:bookmarkEnd w:id="0"/>
        </w:p>
        <w:p w14:paraId="22D215F3" w14:textId="08CD90EB" w:rsidR="00FA535F" w:rsidRDefault="00EC3E4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286024" w:history="1">
            <w:r w:rsidR="00FA535F" w:rsidRPr="009F7428">
              <w:rPr>
                <w:rStyle w:val="a9"/>
                <w:noProof/>
              </w:rPr>
              <w:t>Содержание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_Toc195286024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70A0DA19" w14:textId="142D9DC9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5" w:history="1">
            <w:r w:rsidR="00FA535F" w:rsidRPr="009F7428">
              <w:rPr>
                <w:rStyle w:val="a9"/>
                <w:noProof/>
              </w:rPr>
              <w:t>Задание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_Toc195286025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65DBF494" w14:textId="350AEB66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6" w:history="1">
            <w:r w:rsidR="00FA535F" w:rsidRPr="009F7428">
              <w:rPr>
                <w:rStyle w:val="a9"/>
                <w:noProof/>
              </w:rPr>
              <w:t>Параметры используемого робота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_Toc195286026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4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242C993" w14:textId="40A4FEC9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7" w:history="1">
            <w:r w:rsidR="00FA535F" w:rsidRPr="009F7428">
              <w:rPr>
                <w:rStyle w:val="a9"/>
                <w:noProof/>
              </w:rPr>
              <w:t>Предполагаемая логика решения задачи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_Toc195286027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5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73BF741" w14:textId="3DDFBB63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8" w:history="1">
            <w:r w:rsidR="00FA535F" w:rsidRPr="009F7428">
              <w:rPr>
                <w:rStyle w:val="a9"/>
                <w:noProof/>
              </w:rPr>
              <w:t>Необходимые данные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_Toc195286028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6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72892CD6" w14:textId="5CB2F7C7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29" w:history="1">
            <w:r w:rsidR="00FA535F" w:rsidRPr="009F7428">
              <w:rPr>
                <w:rStyle w:val="a9"/>
                <w:noProof/>
              </w:rPr>
              <w:t>Фазификация параметров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_Toc195286029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389FEBD" w14:textId="6A801A4D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0" w:history="1">
            <w:r w:rsidR="00FA535F" w:rsidRPr="009F7428">
              <w:rPr>
                <w:rStyle w:val="a9"/>
                <w:noProof/>
              </w:rPr>
              <w:t>Расстояние до цели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_Toc195286030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2FFE48D7" w14:textId="1E370525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1" w:history="1">
            <w:r w:rsidR="00FA535F" w:rsidRPr="009F7428">
              <w:rPr>
                <w:rStyle w:val="a9"/>
                <w:noProof/>
              </w:rPr>
              <w:t>Расстояние до объектов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_Toc195286031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8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93D3214" w14:textId="14D34081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2" w:history="1">
            <w:r w:rsidR="00FA535F" w:rsidRPr="009F7428">
              <w:rPr>
                <w:rStyle w:val="a9"/>
                <w:noProof/>
              </w:rPr>
              <w:t>Скорость объекта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_Toc195286032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9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BB6F82A" w14:textId="6C091E3B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3" w:history="1">
            <w:r w:rsidR="00FA535F" w:rsidRPr="009F7428">
              <w:rPr>
                <w:rStyle w:val="a9"/>
                <w:noProof/>
              </w:rPr>
              <w:t>Скорость робота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_Toc195286033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10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55B475D" w14:textId="68D40D23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4" w:history="1">
            <w:r w:rsidR="00FA535F" w:rsidRPr="009F7428">
              <w:rPr>
                <w:rStyle w:val="a9"/>
                <w:noProof/>
              </w:rPr>
              <w:t>Программирование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_Toc195286034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59CD8809" w14:textId="693211B2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5" w:history="1">
            <w:r w:rsidR="00FA535F" w:rsidRPr="009F7428">
              <w:rPr>
                <w:rStyle w:val="a9"/>
                <w:noProof/>
              </w:rPr>
              <w:t>Первичная отладка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_Toc195286035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12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3CE8A586" w14:textId="1570BF04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6" w:history="1">
            <w:r w:rsidR="00FA535F" w:rsidRPr="009F7428">
              <w:rPr>
                <w:rStyle w:val="a9"/>
                <w:noProof/>
              </w:rPr>
              <w:t>Новый подход к задачи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_Toc195286036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4422E0DE" w14:textId="02EEE773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7" w:history="1">
            <w:r w:rsidR="00FA535F" w:rsidRPr="009F7428">
              <w:rPr>
                <w:rStyle w:val="a9"/>
                <w:noProof/>
              </w:rPr>
              <w:t>Новая фазификация и параметры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_Toc195286037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13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091980AA" w14:textId="648DF738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8" w:history="1">
            <w:r w:rsidR="00FA535F" w:rsidRPr="009F7428">
              <w:rPr>
                <w:rStyle w:val="a9"/>
                <w:noProof/>
              </w:rPr>
              <w:t>Обновлённая система правил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_Toc195286038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17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3269AF55" w14:textId="218E6642" w:rsidR="00FA535F" w:rsidRDefault="006B374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39" w:history="1">
            <w:r w:rsidR="00FA535F" w:rsidRPr="009F7428">
              <w:rPr>
                <w:rStyle w:val="a9"/>
                <w:noProof/>
              </w:rPr>
              <w:t>Программирование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_Toc195286039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20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1B7824DA" w14:textId="2949DB3D" w:rsidR="00FA535F" w:rsidRDefault="006B374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5286040" w:history="1">
            <w:r w:rsidR="00FA535F" w:rsidRPr="009F7428">
              <w:rPr>
                <w:rStyle w:val="a9"/>
                <w:noProof/>
              </w:rPr>
              <w:t>Вывод по работе</w:t>
            </w:r>
            <w:r w:rsidR="00FA535F">
              <w:rPr>
                <w:noProof/>
                <w:webHidden/>
              </w:rPr>
              <w:tab/>
            </w:r>
            <w:r w:rsidR="00FA535F">
              <w:rPr>
                <w:noProof/>
                <w:webHidden/>
              </w:rPr>
              <w:fldChar w:fldCharType="begin"/>
            </w:r>
            <w:r w:rsidR="00FA535F">
              <w:rPr>
                <w:noProof/>
                <w:webHidden/>
              </w:rPr>
              <w:instrText xml:space="preserve"> PAGEREF _Toc195286040 \h </w:instrText>
            </w:r>
            <w:r w:rsidR="00FA535F">
              <w:rPr>
                <w:noProof/>
                <w:webHidden/>
              </w:rPr>
            </w:r>
            <w:r w:rsidR="00FA535F">
              <w:rPr>
                <w:noProof/>
                <w:webHidden/>
              </w:rPr>
              <w:fldChar w:fldCharType="separate"/>
            </w:r>
            <w:r w:rsidR="00FA535F">
              <w:rPr>
                <w:noProof/>
                <w:webHidden/>
              </w:rPr>
              <w:t>21</w:t>
            </w:r>
            <w:r w:rsidR="00FA535F">
              <w:rPr>
                <w:noProof/>
                <w:webHidden/>
              </w:rPr>
              <w:fldChar w:fldCharType="end"/>
            </w:r>
          </w:hyperlink>
        </w:p>
        <w:p w14:paraId="2918A9A1" w14:textId="6B2A71EB" w:rsidR="00FB6194" w:rsidRDefault="00EC3E44">
          <w:r>
            <w:rPr>
              <w:b/>
              <w:bCs/>
              <w:noProof/>
            </w:rPr>
            <w:fldChar w:fldCharType="end"/>
          </w:r>
        </w:p>
      </w:sdtContent>
    </w:sdt>
    <w:p w14:paraId="32305D61" w14:textId="247932AF" w:rsidR="00350C31" w:rsidRDefault="00350C31">
      <w:pPr>
        <w:spacing w:before="0" w:after="160" w:line="259" w:lineRule="auto"/>
        <w:jc w:val="left"/>
      </w:pPr>
      <w:r>
        <w:br w:type="page"/>
      </w:r>
    </w:p>
    <w:p w14:paraId="589A2489" w14:textId="2BDE83A8" w:rsidR="00453D67" w:rsidRDefault="003E402B" w:rsidP="00115D9F">
      <w:pPr>
        <w:pStyle w:val="1"/>
        <w:ind w:firstLine="708"/>
      </w:pPr>
      <w:bookmarkStart w:id="1" w:name="_Toc195286025"/>
      <w:r>
        <w:lastRenderedPageBreak/>
        <w:t>Задание</w:t>
      </w:r>
      <w:bookmarkEnd w:id="1"/>
    </w:p>
    <w:p w14:paraId="73BEFAB3" w14:textId="2CF0C5BC" w:rsidR="00115D9F" w:rsidRPr="00115D9F" w:rsidRDefault="003E402B" w:rsidP="00115D9F">
      <w:pPr>
        <w:rPr>
          <w:szCs w:val="28"/>
        </w:rPr>
      </w:pPr>
      <w:r>
        <w:tab/>
      </w:r>
      <w:r w:rsidR="00115D9F" w:rsidRPr="00115D9F">
        <w:rPr>
          <w:szCs w:val="28"/>
        </w:rPr>
        <w:t>Робот находится в стартовой позиции, равноудаленной от левого и правого краев рабочей сцены и на расстоянии 10 см от его борта до нижнего края. Цель (обозначена «*») является статической, координаты её известны.</w:t>
      </w:r>
    </w:p>
    <w:p w14:paraId="00A4981F" w14:textId="77777777" w:rsidR="00115D9F" w:rsidRP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Цель окружают 3 динамических объекта диаметром 10 см, вращающихся вокруг неё по окружности некоторого радиуса в пределах от 15 до 50 см (расстояние каждого объекта от цели может быть индивидуальным). Угловое расстояние между объектами может быть любым, а скорость их углового перемещения может быть различной, вплоть до 80 град/с. Вращение объектов всегда происходит синхронно, а центр окружности их вращения всегда совпадает с центром цели. Логика перемещения объектов роботу не известна.</w:t>
      </w:r>
    </w:p>
    <w:p w14:paraId="651D627D" w14:textId="592DB205" w:rsidR="00115D9F" w:rsidRDefault="00115D9F" w:rsidP="00DC2AB4">
      <w:pPr>
        <w:ind w:firstLine="708"/>
        <w:rPr>
          <w:szCs w:val="28"/>
        </w:rPr>
      </w:pPr>
      <w:r w:rsidRPr="00115D9F">
        <w:rPr>
          <w:szCs w:val="28"/>
        </w:rPr>
        <w:t>Задача заключается в том, что робот, двигаясь в голономном режиме (с поворотами или без поворотов в сторону результирующего вектора скорости – на усмотрение разработчика), должен достичь координат цели в пределах окрестности радиусом 2 см.</w:t>
      </w:r>
    </w:p>
    <w:p w14:paraId="3DD74FC4" w14:textId="77777777" w:rsidR="00115D9F" w:rsidRDefault="00115D9F" w:rsidP="00115D9F">
      <w:pPr>
        <w:keepNext/>
        <w:jc w:val="center"/>
      </w:pPr>
      <w:r>
        <w:rPr>
          <w:noProof/>
        </w:rPr>
        <w:drawing>
          <wp:inline distT="0" distB="0" distL="0" distR="0" wp14:anchorId="373D7ABA" wp14:editId="46B58249">
            <wp:extent cx="2790908" cy="319693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516" cy="322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343A8" w14:textId="2494CA5A" w:rsidR="00115D9F" w:rsidRDefault="00115D9F" w:rsidP="00115D9F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15D9F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15D9F">
        <w:rPr>
          <w:i w:val="0"/>
          <w:iCs w:val="0"/>
          <w:color w:val="auto"/>
          <w:sz w:val="28"/>
          <w:szCs w:val="28"/>
        </w:rPr>
        <w:fldChar w:fldCharType="begin"/>
      </w:r>
      <w:r w:rsidRPr="00115D9F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15D9F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1</w:t>
      </w:r>
      <w:r w:rsidRPr="00115D9F">
        <w:rPr>
          <w:i w:val="0"/>
          <w:iCs w:val="0"/>
          <w:color w:val="auto"/>
          <w:sz w:val="28"/>
          <w:szCs w:val="28"/>
        </w:rPr>
        <w:fldChar w:fldCharType="end"/>
      </w:r>
      <w:r w:rsidRPr="00115D9F">
        <w:rPr>
          <w:i w:val="0"/>
          <w:iCs w:val="0"/>
          <w:color w:val="auto"/>
          <w:sz w:val="28"/>
          <w:szCs w:val="28"/>
        </w:rPr>
        <w:t>- Иллюстрация к заданию</w:t>
      </w:r>
    </w:p>
    <w:p w14:paraId="001CB71F" w14:textId="46D21176" w:rsidR="00965D9F" w:rsidRDefault="00115D9F" w:rsidP="00115D9F">
      <w:pPr>
        <w:pStyle w:val="1"/>
      </w:pPr>
      <w:r>
        <w:lastRenderedPageBreak/>
        <w:tab/>
      </w:r>
      <w:bookmarkStart w:id="2" w:name="_Toc195286026"/>
      <w:r w:rsidR="00965D9F">
        <w:t>Параметры используемого робота</w:t>
      </w:r>
      <w:bookmarkEnd w:id="2"/>
    </w:p>
    <w:p w14:paraId="03F4C3A6" w14:textId="7D830702" w:rsidR="00965D9F" w:rsidRDefault="00965D9F" w:rsidP="00965D9F">
      <w:r>
        <w:tab/>
      </w:r>
      <w:r w:rsidR="00344CAB">
        <w:t>Одним из аспектов робота является расположение 9 дальномеров по окружности корпуса под углом 4</w:t>
      </w:r>
      <w:r w:rsidR="00653475">
        <w:t>0</w:t>
      </w:r>
      <w:r w:rsidR="00344CAB">
        <w:t xml:space="preserve"> градусов друг к другу.</w:t>
      </w:r>
      <w:r w:rsidR="00B810F7">
        <w:t xml:space="preserve"> При этом дальномеры работают на дистанцию около </w:t>
      </w:r>
      <w:r w:rsidR="000051DA">
        <w:t>40-50</w:t>
      </w:r>
      <w:r w:rsidR="00653475">
        <w:t xml:space="preserve"> </w:t>
      </w:r>
      <w:r w:rsidR="000051DA">
        <w:t xml:space="preserve">см </w:t>
      </w:r>
      <w:r w:rsidR="00B810F7">
        <w:t>с некоторым рассеиваньем</w:t>
      </w:r>
      <w:r w:rsidR="00653475">
        <w:t xml:space="preserve"> (диаграммой направленности)</w:t>
      </w:r>
      <w:r w:rsidR="00B810F7">
        <w:t>.</w:t>
      </w:r>
      <w:r w:rsidR="00344CAB">
        <w:t xml:space="preserve"> </w:t>
      </w:r>
    </w:p>
    <w:p w14:paraId="26B0C250" w14:textId="38AAE279" w:rsidR="00653475" w:rsidRDefault="00653475" w:rsidP="00965D9F">
      <w:r>
        <w:tab/>
      </w:r>
      <w:r w:rsidR="00932EA4">
        <w:t>Из физических параметров робота наиболее интересным является д</w:t>
      </w:r>
      <w:r>
        <w:t>иаметр робота</w:t>
      </w:r>
      <w:r w:rsidR="00932EA4">
        <w:t>, так как робот имеет конструкцию корпуса с формой круг, имеющий диаметр</w:t>
      </w:r>
      <w:r>
        <w:t xml:space="preserve"> около 50 см.</w:t>
      </w:r>
      <w:r w:rsidR="003407CF">
        <w:t xml:space="preserve"> </w:t>
      </w:r>
    </w:p>
    <w:p w14:paraId="3A8EBC95" w14:textId="610D871C" w:rsidR="00DA5106" w:rsidRPr="00051145" w:rsidRDefault="00B810F7" w:rsidP="00965D9F">
      <w:r>
        <w:tab/>
      </w:r>
      <w:r w:rsidR="003407CF">
        <w:t xml:space="preserve">Следящий параметром является скорость. Пиковая скорость робота составляет </w:t>
      </w:r>
      <w:r w:rsidR="009A1BBC">
        <w:t>около</w:t>
      </w:r>
      <w:r w:rsidR="003407CF">
        <w:t xml:space="preserve"> 10 км</w:t>
      </w:r>
      <w:r w:rsidR="003407CF" w:rsidRPr="003407CF">
        <w:t>/</w:t>
      </w:r>
      <w:r w:rsidR="003407CF">
        <w:t xml:space="preserve">ч, </w:t>
      </w:r>
      <w:r w:rsidR="009A1BBC">
        <w:t>что равносильно 2.78 м</w:t>
      </w:r>
      <w:r w:rsidR="009A1BBC" w:rsidRPr="009A1BBC">
        <w:t>/</w:t>
      </w:r>
      <w:r w:rsidR="009A1BBC">
        <w:t>с</w:t>
      </w:r>
      <w:r w:rsidR="009A1BBC" w:rsidRPr="009A1BBC">
        <w:t xml:space="preserve"> </w:t>
      </w:r>
      <w:r w:rsidR="009A1BBC">
        <w:t xml:space="preserve">или </w:t>
      </w:r>
      <w:r w:rsidR="009A1BBC" w:rsidRPr="009A1BBC">
        <w:t xml:space="preserve">278 </w:t>
      </w:r>
      <w:r w:rsidR="009A1BBC">
        <w:t>см</w:t>
      </w:r>
      <w:r w:rsidR="009A1BBC" w:rsidRPr="009A1BBC">
        <w:t>/</w:t>
      </w:r>
      <w:r w:rsidR="009A1BBC">
        <w:t xml:space="preserve">с. Однако стоит </w:t>
      </w:r>
      <w:r w:rsidR="00051145">
        <w:t>учесть, что более реально рассчитывать для безопасной работы на скорость в 20 см</w:t>
      </w:r>
      <w:r w:rsidR="00051145" w:rsidRPr="00051145">
        <w:t>/</w:t>
      </w:r>
      <w:r w:rsidR="00051145">
        <w:t xml:space="preserve">с </w:t>
      </w:r>
      <w:r w:rsidR="00051145">
        <w:rPr>
          <w:lang w:val="en-US"/>
        </w:rPr>
        <w:t>c</w:t>
      </w:r>
      <w:r w:rsidR="00051145" w:rsidRPr="00051145">
        <w:t xml:space="preserve"> </w:t>
      </w:r>
      <w:r w:rsidR="00051145">
        <w:t xml:space="preserve">предельной скоростью в </w:t>
      </w:r>
      <w:r w:rsidR="00051145" w:rsidRPr="00051145">
        <w:t xml:space="preserve">40 </w:t>
      </w:r>
      <w:r w:rsidR="00051145">
        <w:t>см</w:t>
      </w:r>
      <w:r w:rsidR="00051145" w:rsidRPr="00051145">
        <w:t>/</w:t>
      </w:r>
      <w:r w:rsidR="00051145">
        <w:t>с</w:t>
      </w:r>
      <w:r w:rsidR="00A3740B">
        <w:t>, которая применяется для совершения рывков для ухода от препятствий или финального рывка.</w:t>
      </w:r>
    </w:p>
    <w:p w14:paraId="3ABD0876" w14:textId="77777777" w:rsidR="00DA5106" w:rsidRDefault="00DA5106">
      <w:pPr>
        <w:spacing w:before="0" w:after="160" w:line="259" w:lineRule="auto"/>
        <w:jc w:val="left"/>
      </w:pPr>
      <w:r>
        <w:br w:type="page"/>
      </w:r>
    </w:p>
    <w:p w14:paraId="0DEFBD57" w14:textId="64A08017" w:rsidR="00D87F63" w:rsidRDefault="00DA5106" w:rsidP="00DA5106">
      <w:pPr>
        <w:pStyle w:val="1"/>
      </w:pPr>
      <w:r>
        <w:lastRenderedPageBreak/>
        <w:tab/>
      </w:r>
      <w:bookmarkStart w:id="3" w:name="_Toc195286027"/>
      <w:r w:rsidR="006943C2">
        <w:t>Предполагаемая логика решения задачи</w:t>
      </w:r>
      <w:bookmarkEnd w:id="3"/>
    </w:p>
    <w:p w14:paraId="7C5EE538" w14:textId="44A5ACE6" w:rsidR="006943C2" w:rsidRDefault="006943C2" w:rsidP="006943C2">
      <w:r>
        <w:tab/>
      </w:r>
      <w:r w:rsidR="001A4F44">
        <w:t>Согласно задаче</w:t>
      </w:r>
      <w:r>
        <w:t>, роботу необходимо</w:t>
      </w:r>
      <w:r w:rsidR="00A4516A">
        <w:t xml:space="preserve"> прорваться через ряд подвижных </w:t>
      </w:r>
      <w:r w:rsidR="001A4F44">
        <w:t>предпястий,</w:t>
      </w:r>
      <w:r w:rsidR="00A4516A">
        <w:t xml:space="preserve"> не сталкиваясь с ними, попасть в центр их </w:t>
      </w:r>
      <w:r w:rsidR="001A4F44">
        <w:t>вращения (</w:t>
      </w:r>
      <w:r w:rsidR="00A4516A">
        <w:t>цель).</w:t>
      </w:r>
      <w:r w:rsidR="001A4F44">
        <w:t xml:space="preserve"> Первым шагом будет приближение к зоне прорыва на дистанцию рывка, учитывая окружности</w:t>
      </w:r>
      <w:r w:rsidR="00991F11">
        <w:t xml:space="preserve"> движения цели.</w:t>
      </w:r>
    </w:p>
    <w:p w14:paraId="3AB129BD" w14:textId="70537D5E" w:rsidR="00D87F63" w:rsidRDefault="00991F11" w:rsidP="00D57F4D">
      <w:r>
        <w:tab/>
      </w:r>
      <w:r w:rsidR="00D57F4D">
        <w:t xml:space="preserve">Для этого необходимо определить радиус вращения объекта, для этого необходимо приблизиться к зоне на дистанцию детектирования сенсорами </w:t>
      </w:r>
      <w:r w:rsidR="004014D3">
        <w:t xml:space="preserve">(до 40 см), в частности можно приблизиться на дистанцию 20 см к максимально возможному радиусу (его можно знать косвенно относительно центра </w:t>
      </w:r>
      <w:r w:rsidR="00695592">
        <w:t>(цели)). После необходимо детектировать объект</w:t>
      </w:r>
      <w:r w:rsidR="00FC798F">
        <w:t xml:space="preserve"> на расстоян</w:t>
      </w:r>
      <w:r w:rsidR="00CC439C">
        <w:t>и</w:t>
      </w:r>
      <w:r w:rsidR="00482EB4">
        <w:t>и.</w:t>
      </w:r>
      <w:r w:rsidR="00D87F63">
        <w:br w:type="page"/>
      </w:r>
    </w:p>
    <w:p w14:paraId="421A4975" w14:textId="782DAE7C" w:rsidR="00B810F7" w:rsidRDefault="00D87F63" w:rsidP="00D87F63">
      <w:pPr>
        <w:pStyle w:val="1"/>
      </w:pPr>
      <w:r>
        <w:lastRenderedPageBreak/>
        <w:tab/>
      </w:r>
      <w:bookmarkStart w:id="4" w:name="_Toc195286028"/>
      <w:r w:rsidR="00DA5106">
        <w:t>Необходимые данные</w:t>
      </w:r>
      <w:bookmarkEnd w:id="4"/>
    </w:p>
    <w:p w14:paraId="2E51674A" w14:textId="23202D90" w:rsidR="009B7AA5" w:rsidRPr="009B7AA5" w:rsidRDefault="009B7AA5" w:rsidP="009B7AA5">
      <w:r>
        <w:tab/>
        <w:t>Для составления свода правил</w:t>
      </w:r>
      <w:r w:rsidR="00DA5106">
        <w:t>, предварительно необходимо определить необходимые параметры</w:t>
      </w:r>
    </w:p>
    <w:p w14:paraId="69EC0E66" w14:textId="22603AE4" w:rsidR="00D560ED" w:rsidRPr="00E12BF3" w:rsidRDefault="00E12BF3" w:rsidP="00E12BF3">
      <w:r>
        <w:tab/>
      </w:r>
      <w:r w:rsidR="000051DA">
        <w:t xml:space="preserve">Таблица 1 </w:t>
      </w:r>
      <w:r w:rsidR="00653475">
        <w:t>– Таблица параметров</w:t>
      </w:r>
      <w:r w:rsidR="0012086B">
        <w:t xml:space="preserve"> входных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D560ED" w:rsidRPr="00544603" w14:paraId="0585C12E" w14:textId="092D9F8B" w:rsidTr="0012086B">
        <w:tc>
          <w:tcPr>
            <w:tcW w:w="1775" w:type="dxa"/>
          </w:tcPr>
          <w:p w14:paraId="425B22F3" w14:textId="3C6ED9DF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58981F" w14:textId="22A72A67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AD0C0EB" w14:textId="1D3C3DFC" w:rsidR="00D560ED" w:rsidRPr="00544603" w:rsidRDefault="00D560E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364E5CF5" w14:textId="62DCE2FD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D560ED" w:rsidRPr="00544603" w14:paraId="410FACC4" w14:textId="7750E516" w:rsidTr="0012086B">
        <w:trPr>
          <w:trHeight w:val="1218"/>
        </w:trPr>
        <w:tc>
          <w:tcPr>
            <w:tcW w:w="1775" w:type="dxa"/>
          </w:tcPr>
          <w:p w14:paraId="7750B1F6" w14:textId="7E6C02CA" w:rsidR="00D560ED" w:rsidRPr="00544603" w:rsidRDefault="009D1012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L</w:t>
            </w:r>
          </w:p>
        </w:tc>
        <w:tc>
          <w:tcPr>
            <w:tcW w:w="2042" w:type="dxa"/>
          </w:tcPr>
          <w:p w14:paraId="6DC829AB" w14:textId="5C78DBF6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цели</w:t>
            </w:r>
          </w:p>
        </w:tc>
        <w:tc>
          <w:tcPr>
            <w:tcW w:w="1813" w:type="dxa"/>
          </w:tcPr>
          <w:p w14:paraId="32F37657" w14:textId="13EB125A" w:rsidR="00D560ED" w:rsidRPr="00544603" w:rsidRDefault="0098180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75718522" w14:textId="201D489C" w:rsidR="00D560ED" w:rsidRPr="00544603" w:rsidRDefault="009D0239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Оцен</w:t>
            </w:r>
            <w:r w:rsidR="003318EC" w:rsidRPr="00544603">
              <w:rPr>
                <w:sz w:val="24"/>
                <w:szCs w:val="24"/>
              </w:rPr>
              <w:t>ка</w:t>
            </w:r>
            <w:r w:rsidRPr="00544603">
              <w:rPr>
                <w:sz w:val="24"/>
                <w:szCs w:val="24"/>
              </w:rPr>
              <w:t xml:space="preserve"> расстояние от центра робота до </w:t>
            </w:r>
            <w:r w:rsidR="007E3C4D" w:rsidRPr="00544603">
              <w:rPr>
                <w:sz w:val="24"/>
                <w:szCs w:val="24"/>
              </w:rPr>
              <w:t>центра области назначения</w:t>
            </w:r>
          </w:p>
        </w:tc>
      </w:tr>
      <w:tr w:rsidR="00D560ED" w:rsidRPr="00544603" w14:paraId="06DDE8EE" w14:textId="1F0D6B34" w:rsidTr="0012086B">
        <w:tc>
          <w:tcPr>
            <w:tcW w:w="1775" w:type="dxa"/>
          </w:tcPr>
          <w:p w14:paraId="1163A7C8" w14:textId="6ED66F87" w:rsidR="00D560ED" w:rsidRPr="00544603" w:rsidRDefault="00052180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1,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 xml:space="preserve">2,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9D1012" w:rsidRPr="00544603">
              <w:rPr>
                <w:sz w:val="24"/>
                <w:szCs w:val="24"/>
                <w:lang w:val="en-US"/>
              </w:rPr>
              <w:t>3</w:t>
            </w:r>
            <w:r w:rsidR="007E3C4D"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r w:rsidR="007E3C4D" w:rsidRPr="00544603">
              <w:rPr>
                <w:sz w:val="24"/>
                <w:szCs w:val="24"/>
                <w:lang w:val="en-US"/>
              </w:rPr>
              <w:t xml:space="preserve">4, 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Start"/>
            <w:r w:rsidR="007E3C4D" w:rsidRPr="00544603">
              <w:rPr>
                <w:sz w:val="24"/>
                <w:szCs w:val="24"/>
                <w:lang w:val="en-US"/>
              </w:rPr>
              <w:t>5,</w:t>
            </w:r>
            <w:r w:rsidRPr="00544603">
              <w:rPr>
                <w:sz w:val="24"/>
                <w:szCs w:val="24"/>
                <w:lang w:val="en-US"/>
              </w:rPr>
              <w:t>l</w:t>
            </w:r>
            <w:proofErr w:type="gramEnd"/>
            <w:r w:rsidR="007E3C4D"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42" w:type="dxa"/>
          </w:tcPr>
          <w:p w14:paraId="37286F8F" w14:textId="3BCC91BB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Дистанция до </w:t>
            </w:r>
            <w:r w:rsidR="00822990" w:rsidRPr="00544603">
              <w:rPr>
                <w:sz w:val="24"/>
                <w:szCs w:val="24"/>
              </w:rPr>
              <w:t>препятствия</w:t>
            </w:r>
          </w:p>
        </w:tc>
        <w:tc>
          <w:tcPr>
            <w:tcW w:w="1813" w:type="dxa"/>
          </w:tcPr>
          <w:p w14:paraId="254C9ADD" w14:textId="060A2A3E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60D67B7C" w14:textId="4B1A7737" w:rsidR="00D560ED" w:rsidRPr="00544603" w:rsidRDefault="009D1012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</w:t>
            </w:r>
            <w:r w:rsidR="004641B4" w:rsidRPr="00544603">
              <w:rPr>
                <w:sz w:val="24"/>
                <w:szCs w:val="24"/>
              </w:rPr>
              <w:t xml:space="preserve">препятствия 1-6 </w:t>
            </w:r>
          </w:p>
        </w:tc>
      </w:tr>
      <w:tr w:rsidR="00601243" w:rsidRPr="00544603" w14:paraId="566AD855" w14:textId="77777777" w:rsidTr="0012086B">
        <w:tc>
          <w:tcPr>
            <w:tcW w:w="1775" w:type="dxa"/>
          </w:tcPr>
          <w:p w14:paraId="78554072" w14:textId="0E8FD264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U1, U2, U3, U4, U5, U6</w:t>
            </w:r>
          </w:p>
        </w:tc>
        <w:tc>
          <w:tcPr>
            <w:tcW w:w="2042" w:type="dxa"/>
          </w:tcPr>
          <w:p w14:paraId="79966054" w14:textId="7FDC33BA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Скорость цели</w:t>
            </w:r>
          </w:p>
        </w:tc>
        <w:tc>
          <w:tcPr>
            <w:tcW w:w="1813" w:type="dxa"/>
          </w:tcPr>
          <w:p w14:paraId="18FA6DBB" w14:textId="10363A49" w:rsidR="00601243" w:rsidRPr="00544603" w:rsidRDefault="00601243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5A50521C" w14:textId="34366B85" w:rsidR="00601243" w:rsidRPr="00544603" w:rsidRDefault="00601243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скорости </w:t>
            </w:r>
            <w:r w:rsidR="00851B83" w:rsidRPr="00544603">
              <w:rPr>
                <w:sz w:val="24"/>
                <w:szCs w:val="24"/>
              </w:rPr>
              <w:t>видимых объектов</w:t>
            </w:r>
          </w:p>
        </w:tc>
      </w:tr>
    </w:tbl>
    <w:p w14:paraId="704DCCF9" w14:textId="77777777" w:rsidR="0012086B" w:rsidRPr="00544603" w:rsidRDefault="0012086B" w:rsidP="00965D9F">
      <w:pPr>
        <w:rPr>
          <w:sz w:val="24"/>
          <w:szCs w:val="24"/>
          <w:lang w:val="en-US"/>
        </w:rPr>
      </w:pPr>
    </w:p>
    <w:p w14:paraId="3A5A8E7C" w14:textId="67713E32" w:rsidR="0012086B" w:rsidRPr="00544603" w:rsidRDefault="0012086B" w:rsidP="00965D9F">
      <w:pPr>
        <w:rPr>
          <w:szCs w:val="28"/>
        </w:rPr>
      </w:pPr>
      <w:r w:rsidRPr="00544603">
        <w:rPr>
          <w:sz w:val="24"/>
          <w:szCs w:val="24"/>
          <w:lang w:val="en-US"/>
        </w:rPr>
        <w:tab/>
      </w:r>
      <w:r w:rsidRPr="00544603">
        <w:rPr>
          <w:szCs w:val="28"/>
        </w:rPr>
        <w:t>Таблица 2 – Таблица выходных параметров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12086B" w:rsidRPr="00544603" w14:paraId="31ECE1D6" w14:textId="77777777" w:rsidTr="00EC3E44">
        <w:tc>
          <w:tcPr>
            <w:tcW w:w="1775" w:type="dxa"/>
          </w:tcPr>
          <w:p w14:paraId="3F1900F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3D47D0DD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072477CB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1D14617E" w14:textId="77777777" w:rsidR="0012086B" w:rsidRPr="00544603" w:rsidRDefault="0012086B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5861F7" w:rsidRPr="00544603" w14:paraId="7A97F6CB" w14:textId="77777777" w:rsidTr="00EC3E44">
        <w:trPr>
          <w:trHeight w:val="1218"/>
        </w:trPr>
        <w:tc>
          <w:tcPr>
            <w:tcW w:w="1775" w:type="dxa"/>
          </w:tcPr>
          <w:p w14:paraId="67A09805" w14:textId="137380B7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16F4EA62" w14:textId="1006CBB3" w:rsidR="005861F7" w:rsidRPr="00544603" w:rsidRDefault="008F180D" w:rsidP="005861F7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CD08106" w14:textId="1CED0259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5F2B1B2" w14:textId="79669F90" w:rsidR="005861F7" w:rsidRPr="00544603" w:rsidRDefault="008F180D" w:rsidP="005861F7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F180D" w:rsidRPr="00544603" w14:paraId="229E974F" w14:textId="77777777" w:rsidTr="00601243">
        <w:trPr>
          <w:trHeight w:val="990"/>
        </w:trPr>
        <w:tc>
          <w:tcPr>
            <w:tcW w:w="1775" w:type="dxa"/>
          </w:tcPr>
          <w:p w14:paraId="32E3B0C6" w14:textId="301DE634" w:rsidR="008F180D" w:rsidRPr="00544603" w:rsidRDefault="008F180D" w:rsidP="008F180D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Uy</w:t>
            </w:r>
            <w:proofErr w:type="spellEnd"/>
          </w:p>
        </w:tc>
        <w:tc>
          <w:tcPr>
            <w:tcW w:w="2042" w:type="dxa"/>
          </w:tcPr>
          <w:p w14:paraId="64016C7A" w14:textId="024F374C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5AB6847" w14:textId="1A0DE61D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BCC2B1C" w14:textId="245754F0" w:rsidR="008F180D" w:rsidRPr="00544603" w:rsidRDefault="008F180D" w:rsidP="008F180D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624C26D1" w14:textId="77777777" w:rsidR="00B01822" w:rsidRDefault="00B01822" w:rsidP="00965D9F"/>
    <w:p w14:paraId="3A8739EC" w14:textId="45CC6C41" w:rsidR="00B01822" w:rsidRDefault="00B01822" w:rsidP="00965D9F">
      <w:r>
        <w:lastRenderedPageBreak/>
        <w:tab/>
      </w:r>
      <w:r w:rsidR="00B35696">
        <w:t>Таблица 1 и 2</w:t>
      </w:r>
      <w:r w:rsidR="00BE42B7">
        <w:t xml:space="preserve"> предполагает, что данных наборов параметров будет достаточно для функционирования системы и составления набора правил.</w:t>
      </w:r>
    </w:p>
    <w:p w14:paraId="71D86EAE" w14:textId="553E0B98" w:rsidR="00B01822" w:rsidRDefault="00B01822">
      <w:pPr>
        <w:spacing w:before="0" w:after="160" w:line="259" w:lineRule="auto"/>
        <w:jc w:val="left"/>
      </w:pPr>
    </w:p>
    <w:p w14:paraId="4E5E6C5C" w14:textId="77777777" w:rsidR="006C5D02" w:rsidRDefault="00B01822" w:rsidP="00965D9F">
      <w:pPr>
        <w:rPr>
          <w:b/>
          <w:bCs/>
        </w:rPr>
      </w:pPr>
      <w:r w:rsidRPr="006C5D02">
        <w:rPr>
          <w:b/>
          <w:bCs/>
        </w:rPr>
        <w:tab/>
      </w:r>
      <w:r w:rsidR="006C5D02" w:rsidRPr="006C5D02">
        <w:rPr>
          <w:b/>
          <w:bCs/>
        </w:rPr>
        <w:t>Действия</w:t>
      </w:r>
    </w:p>
    <w:p w14:paraId="352709AF" w14:textId="5F917773" w:rsidR="00D512EF" w:rsidRDefault="006C5D02" w:rsidP="00BC69AC">
      <w:r>
        <w:rPr>
          <w:b/>
          <w:bCs/>
        </w:rPr>
        <w:tab/>
      </w:r>
      <w:r w:rsidR="00BC69AC">
        <w:t xml:space="preserve">Часть действий робота в рамках задачи решается чёткой логикой, в частности, </w:t>
      </w:r>
      <w:r w:rsidR="007959EC">
        <w:t xml:space="preserve">сам факт движения </w:t>
      </w:r>
      <w:proofErr w:type="gramStart"/>
      <w:r w:rsidR="007959EC">
        <w:t>к точки</w:t>
      </w:r>
      <w:proofErr w:type="gramEnd"/>
      <w:r w:rsidR="007959EC">
        <w:t>.</w:t>
      </w:r>
    </w:p>
    <w:p w14:paraId="41EF5D48" w14:textId="4DD2013C" w:rsidR="002C1CA8" w:rsidRDefault="002E59CB" w:rsidP="00601243">
      <w:r>
        <w:tab/>
      </w:r>
      <w:r w:rsidR="007959EC">
        <w:t>Если в зоне робота оказывается какое-то препятствие, то в дело вступает нечёткая логика. Предполагается, что робот будет ожидать возможности для сближения с целью и после предпринимать соответствующие действия.</w:t>
      </w:r>
    </w:p>
    <w:p w14:paraId="774957A4" w14:textId="182D65FF" w:rsidR="002E59CB" w:rsidRDefault="002C1CA8" w:rsidP="002C1CA8">
      <w:pPr>
        <w:pStyle w:val="1"/>
      </w:pPr>
      <w:r>
        <w:tab/>
      </w:r>
      <w:bookmarkStart w:id="5" w:name="_Toc195286029"/>
      <w:proofErr w:type="spellStart"/>
      <w:r w:rsidR="00893644">
        <w:t>Фазификация</w:t>
      </w:r>
      <w:proofErr w:type="spellEnd"/>
      <w:r w:rsidR="00893644">
        <w:t xml:space="preserve"> параметров</w:t>
      </w:r>
      <w:bookmarkEnd w:id="5"/>
    </w:p>
    <w:p w14:paraId="1EC88808" w14:textId="30837014" w:rsidR="006979B1" w:rsidRDefault="006979B1" w:rsidP="002C1CA8">
      <w:pPr>
        <w:pStyle w:val="2"/>
      </w:pPr>
      <w:r>
        <w:t xml:space="preserve"> </w:t>
      </w:r>
      <w:r>
        <w:tab/>
      </w:r>
      <w:bookmarkStart w:id="6" w:name="_Toc195286030"/>
      <w:r w:rsidR="002C1CA8">
        <w:t>Расстояние до цели</w:t>
      </w:r>
      <w:bookmarkEnd w:id="6"/>
    </w:p>
    <w:p w14:paraId="3D6F86B5" w14:textId="654D2CA3" w:rsidR="002C1CA8" w:rsidRPr="002C1CA8" w:rsidRDefault="002C1CA8" w:rsidP="002C1CA8">
      <w:r>
        <w:tab/>
      </w:r>
      <w:r w:rsidR="00541328">
        <w:t xml:space="preserve">Данный параметр </w:t>
      </w:r>
      <w:r w:rsidR="00FC235D">
        <w:t>показывает</w:t>
      </w:r>
      <w:r w:rsidR="00541328">
        <w:t xml:space="preserve"> дистанцию до цели по кратчайшей траектории, то есть прямой. Данные берутся ввиду наличия у робота своей локальной системы координат, внутри которой можно установить точку нахождения объекта.</w:t>
      </w:r>
    </w:p>
    <w:p w14:paraId="3C3038FC" w14:textId="7ECF6EBB" w:rsidR="00D512EF" w:rsidRDefault="00D512EF" w:rsidP="00965D9F">
      <w:r>
        <w:tab/>
      </w:r>
      <w:r w:rsidR="00FC235D">
        <w:t>Вариант распределения представлен на рисунке.</w:t>
      </w:r>
    </w:p>
    <w:p w14:paraId="0817A546" w14:textId="77777777" w:rsidR="00A06A41" w:rsidRDefault="00A06A41" w:rsidP="00A06A41">
      <w:pPr>
        <w:keepNext/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44C5B334" wp14:editId="78A4082C">
            <wp:extent cx="5452025" cy="236051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025" cy="236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134C" w14:textId="7AEBB395" w:rsidR="00A06A41" w:rsidRPr="0019622C" w:rsidRDefault="00A06A41" w:rsidP="00A06A41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2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</w:t>
      </w:r>
      <w:r w:rsidR="0019622C" w:rsidRPr="0019622C">
        <w:rPr>
          <w:i w:val="0"/>
          <w:iCs w:val="0"/>
          <w:color w:val="auto"/>
          <w:sz w:val="28"/>
          <w:szCs w:val="28"/>
        </w:rPr>
        <w:t xml:space="preserve">- </w:t>
      </w:r>
      <w:r w:rsidRPr="0019622C">
        <w:rPr>
          <w:i w:val="0"/>
          <w:iCs w:val="0"/>
          <w:color w:val="auto"/>
          <w:sz w:val="28"/>
          <w:szCs w:val="28"/>
        </w:rPr>
        <w:t>Распределение дистанций</w:t>
      </w:r>
    </w:p>
    <w:p w14:paraId="706879DA" w14:textId="0C863DEE" w:rsidR="00DC5F2A" w:rsidRDefault="00A06A41" w:rsidP="00A06A41">
      <w:pPr>
        <w:spacing w:before="0" w:after="160" w:line="259" w:lineRule="auto"/>
      </w:pPr>
      <w:r>
        <w:tab/>
      </w:r>
    </w:p>
    <w:p w14:paraId="6008E914" w14:textId="77777777" w:rsidR="00DC5F2A" w:rsidRDefault="00DC5F2A" w:rsidP="00DC5F2A">
      <w:pPr>
        <w:pStyle w:val="2"/>
        <w:ind w:firstLine="708"/>
      </w:pPr>
      <w:bookmarkStart w:id="7" w:name="_Toc195286031"/>
      <w:r>
        <w:lastRenderedPageBreak/>
        <w:t>Расстояние до объектов</w:t>
      </w:r>
      <w:bookmarkEnd w:id="7"/>
    </w:p>
    <w:p w14:paraId="7ED40A95" w14:textId="77777777" w:rsidR="00913BA5" w:rsidRDefault="00DC5F2A" w:rsidP="00DC5F2A">
      <w:pPr>
        <w:ind w:firstLine="708"/>
      </w:pPr>
      <w:r>
        <w:t>Всего есть три охранных объектов, на самом деле, большую часть времени, вероятно, робот</w:t>
      </w:r>
      <w:r w:rsidR="0061720B">
        <w:t xml:space="preserve"> будет видеть один или два объекта единовременно. Распределение дистанций до них будет </w:t>
      </w:r>
      <w:r w:rsidR="00913BA5">
        <w:t>одинаково, так как объективно их идентифицировать будет крайне сложно, если возможно.</w:t>
      </w:r>
    </w:p>
    <w:p w14:paraId="487B8050" w14:textId="77777777" w:rsidR="00B341EC" w:rsidRDefault="00B341EC" w:rsidP="00B341EC">
      <w:pPr>
        <w:keepNext/>
        <w:jc w:val="center"/>
      </w:pPr>
      <w:r>
        <w:rPr>
          <w:noProof/>
        </w:rPr>
        <w:drawing>
          <wp:inline distT="0" distB="0" distL="0" distR="0" wp14:anchorId="650F7BEE" wp14:editId="24188753">
            <wp:extent cx="5133744" cy="2286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2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EBC" w14:textId="7CF7C783" w:rsidR="00B341EC" w:rsidRPr="00B341EC" w:rsidRDefault="00B341EC" w:rsidP="00B341E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B341E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41EC">
        <w:rPr>
          <w:i w:val="0"/>
          <w:iCs w:val="0"/>
          <w:color w:val="auto"/>
          <w:sz w:val="28"/>
          <w:szCs w:val="28"/>
        </w:rPr>
        <w:fldChar w:fldCharType="begin"/>
      </w:r>
      <w:r w:rsidRPr="00B341E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41E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3</w:t>
      </w:r>
      <w:r w:rsidRPr="00B341EC">
        <w:rPr>
          <w:i w:val="0"/>
          <w:iCs w:val="0"/>
          <w:color w:val="auto"/>
          <w:sz w:val="28"/>
          <w:szCs w:val="28"/>
        </w:rPr>
        <w:fldChar w:fldCharType="end"/>
      </w:r>
      <w:r w:rsidR="0019622C">
        <w:rPr>
          <w:i w:val="0"/>
          <w:iCs w:val="0"/>
          <w:color w:val="auto"/>
          <w:sz w:val="28"/>
          <w:szCs w:val="28"/>
        </w:rPr>
        <w:t xml:space="preserve"> </w:t>
      </w:r>
      <w:r w:rsidRPr="00B341EC">
        <w:rPr>
          <w:i w:val="0"/>
          <w:iCs w:val="0"/>
          <w:color w:val="auto"/>
          <w:sz w:val="28"/>
          <w:szCs w:val="28"/>
        </w:rPr>
        <w:t>- Распределение дистанций до объекта</w:t>
      </w:r>
    </w:p>
    <w:p w14:paraId="09034C38" w14:textId="77777777" w:rsidR="00B341EC" w:rsidRDefault="00B341EC" w:rsidP="00B341EC">
      <w:r>
        <w:tab/>
        <w:t>Данная система распределений имеет всего два класса, так как система фактически должна суметь определить</w:t>
      </w:r>
      <w:r w:rsidRPr="00B341EC">
        <w:t>:</w:t>
      </w:r>
      <w:r>
        <w:t xml:space="preserve"> можно ли проскочить перед объектов или нет.</w:t>
      </w:r>
    </w:p>
    <w:p w14:paraId="6D2092D6" w14:textId="5E8FB099" w:rsidR="00DC5F2A" w:rsidRDefault="00B341EC" w:rsidP="00B341EC">
      <w:r>
        <w:tab/>
      </w:r>
      <w:r w:rsidR="00DC5F2A">
        <w:br w:type="page"/>
      </w:r>
    </w:p>
    <w:p w14:paraId="30AA6D45" w14:textId="77777777" w:rsidR="00273A37" w:rsidRDefault="00273A37" w:rsidP="00273A37">
      <w:pPr>
        <w:pStyle w:val="2"/>
      </w:pPr>
      <w:r>
        <w:lastRenderedPageBreak/>
        <w:tab/>
      </w:r>
      <w:bookmarkStart w:id="8" w:name="_Toc195286032"/>
      <w:r>
        <w:t>Скорость объекта</w:t>
      </w:r>
      <w:bookmarkEnd w:id="8"/>
    </w:p>
    <w:p w14:paraId="5E6FF9F9" w14:textId="77777777" w:rsidR="00AE699C" w:rsidRDefault="00273A37" w:rsidP="00273A37">
      <w:r>
        <w:tab/>
        <w:t>Данный параметр нужен для определения направления движения объекта.</w:t>
      </w:r>
      <w:r w:rsidR="007C02C2">
        <w:t xml:space="preserve"> Подобная информация важна для определения степени угрозы объекта </w:t>
      </w:r>
      <w:r w:rsidR="00AE699C">
        <w:t>для робота. Например, если объект удаляется, значит можно планомерно двигаться к цели, а не делать рывок в обратную сторону ввиду угрозы столкновения.</w:t>
      </w:r>
    </w:p>
    <w:p w14:paraId="43D28ED9" w14:textId="1826B327" w:rsidR="0019622C" w:rsidRDefault="00AE699C" w:rsidP="00273A37">
      <w:r>
        <w:tab/>
      </w:r>
      <w:r w:rsidR="005B7C43">
        <w:t>Учитывать нужно два возможных направления скорости. При этом стоит отметить, что</w:t>
      </w:r>
      <w:r w:rsidR="001B52E7">
        <w:t>, фактически, нас интересует лишь скорость сближение, а не отдаления, так как объекты, отдаляющиеся от нас, не представляют никакого интереса</w:t>
      </w:r>
      <w:r w:rsidR="00F90A28">
        <w:t xml:space="preserve"> и его не стоит учитывать в логике </w:t>
      </w:r>
      <w:r w:rsidR="00533A2B">
        <w:t>изменения маршрутов.</w:t>
      </w:r>
    </w:p>
    <w:p w14:paraId="5A3B73D1" w14:textId="77777777" w:rsidR="0019622C" w:rsidRDefault="0019622C" w:rsidP="0019622C">
      <w:pPr>
        <w:keepNext/>
      </w:pPr>
      <w:r>
        <w:rPr>
          <w:noProof/>
        </w:rPr>
        <w:drawing>
          <wp:inline distT="0" distB="0" distL="0" distR="0" wp14:anchorId="1BE0346A" wp14:editId="007BAA49">
            <wp:extent cx="5940425" cy="232145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068C" w14:textId="122C1E01" w:rsidR="0019622C" w:rsidRPr="0019622C" w:rsidRDefault="0019622C" w:rsidP="0019622C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19622C">
        <w:rPr>
          <w:i w:val="0"/>
          <w:iCs w:val="0"/>
          <w:color w:val="auto"/>
          <w:sz w:val="28"/>
          <w:szCs w:val="28"/>
        </w:rPr>
        <w:t xml:space="preserve">Рисунок </w:t>
      </w:r>
      <w:r w:rsidRPr="0019622C">
        <w:rPr>
          <w:i w:val="0"/>
          <w:iCs w:val="0"/>
          <w:color w:val="auto"/>
          <w:sz w:val="28"/>
          <w:szCs w:val="28"/>
        </w:rPr>
        <w:fldChar w:fldCharType="begin"/>
      </w:r>
      <w:r w:rsidRPr="0019622C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9622C">
        <w:rPr>
          <w:i w:val="0"/>
          <w:iCs w:val="0"/>
          <w:color w:val="auto"/>
          <w:sz w:val="28"/>
          <w:szCs w:val="28"/>
        </w:rPr>
        <w:fldChar w:fldCharType="separate"/>
      </w:r>
      <w:r w:rsidR="00CD23C2">
        <w:rPr>
          <w:i w:val="0"/>
          <w:iCs w:val="0"/>
          <w:noProof/>
          <w:color w:val="auto"/>
          <w:sz w:val="28"/>
          <w:szCs w:val="28"/>
        </w:rPr>
        <w:t>4</w:t>
      </w:r>
      <w:r w:rsidRPr="0019622C">
        <w:rPr>
          <w:i w:val="0"/>
          <w:iCs w:val="0"/>
          <w:color w:val="auto"/>
          <w:sz w:val="28"/>
          <w:szCs w:val="28"/>
        </w:rPr>
        <w:fldChar w:fldCharType="end"/>
      </w:r>
      <w:r w:rsidRPr="0019622C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19622C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19622C">
        <w:rPr>
          <w:i w:val="0"/>
          <w:iCs w:val="0"/>
          <w:color w:val="auto"/>
          <w:sz w:val="28"/>
          <w:szCs w:val="28"/>
        </w:rPr>
        <w:t xml:space="preserve"> скорости объекта</w:t>
      </w:r>
    </w:p>
    <w:p w14:paraId="4BB47788" w14:textId="5AD8DC29" w:rsidR="00A93896" w:rsidRDefault="00D512EF" w:rsidP="00A93896">
      <w:pPr>
        <w:pStyle w:val="2"/>
      </w:pPr>
      <w:r>
        <w:br w:type="page"/>
      </w:r>
      <w:r w:rsidR="00301BD9">
        <w:lastRenderedPageBreak/>
        <w:tab/>
      </w:r>
      <w:bookmarkStart w:id="9" w:name="_Toc195286033"/>
      <w:r w:rsidR="00301BD9">
        <w:t>Скорость робота</w:t>
      </w:r>
      <w:bookmarkEnd w:id="9"/>
    </w:p>
    <w:p w14:paraId="4C82F79F" w14:textId="6063CDCD" w:rsidR="00A93896" w:rsidRDefault="00A93896" w:rsidP="00A93896">
      <w:r>
        <w:tab/>
        <w:t xml:space="preserve">Предположительно скорость робота будет разбита как медленная и быстрая, так как система не требует более тонкого регулирования скорости. Скажем системе нужна </w:t>
      </w:r>
      <w:r w:rsidR="009B61E6">
        <w:t xml:space="preserve">низкая </w:t>
      </w:r>
      <w:r>
        <w:t>скорость для плавных и точных движ</w:t>
      </w:r>
      <w:r w:rsidR="00533A2B">
        <w:t>ений</w:t>
      </w:r>
      <w:r w:rsidR="009B61E6">
        <w:t xml:space="preserve"> (приближение к зоне с охранными объектами, смещение в рамках безопасной зоны без охранников), так и </w:t>
      </w:r>
      <w:r w:rsidR="000F4FFF">
        <w:t>высокая, назначение которой будет стремительное движение к объекту в зоне, где охранные модули могут соударяться с роботом.</w:t>
      </w:r>
      <w:r w:rsidR="009B61E6">
        <w:t xml:space="preserve"> </w:t>
      </w:r>
    </w:p>
    <w:p w14:paraId="56F42CF9" w14:textId="77777777" w:rsidR="00CD23C2" w:rsidRDefault="00CD23C2" w:rsidP="00CD23C2">
      <w:pPr>
        <w:keepNext/>
        <w:jc w:val="center"/>
      </w:pPr>
      <w:r>
        <w:rPr>
          <w:noProof/>
        </w:rPr>
        <w:drawing>
          <wp:inline distT="0" distB="0" distL="0" distR="0" wp14:anchorId="19C39067" wp14:editId="63A63009">
            <wp:extent cx="5133744" cy="21311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744" cy="213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2DD8" w14:textId="34494FFB" w:rsidR="00C92966" w:rsidRPr="00CD23C2" w:rsidRDefault="00CD23C2" w:rsidP="00CD23C2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CD23C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D23C2">
        <w:rPr>
          <w:i w:val="0"/>
          <w:iCs w:val="0"/>
          <w:color w:val="auto"/>
          <w:sz w:val="28"/>
          <w:szCs w:val="28"/>
        </w:rPr>
        <w:fldChar w:fldCharType="begin"/>
      </w:r>
      <w:r w:rsidRPr="00CD23C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D23C2">
        <w:rPr>
          <w:i w:val="0"/>
          <w:iCs w:val="0"/>
          <w:color w:val="auto"/>
          <w:sz w:val="28"/>
          <w:szCs w:val="28"/>
        </w:rPr>
        <w:fldChar w:fldCharType="separate"/>
      </w:r>
      <w:r w:rsidRPr="00CD23C2">
        <w:rPr>
          <w:i w:val="0"/>
          <w:iCs w:val="0"/>
          <w:noProof/>
          <w:color w:val="auto"/>
          <w:sz w:val="28"/>
          <w:szCs w:val="28"/>
        </w:rPr>
        <w:t>5</w:t>
      </w:r>
      <w:r w:rsidRPr="00CD23C2">
        <w:rPr>
          <w:i w:val="0"/>
          <w:iCs w:val="0"/>
          <w:color w:val="auto"/>
          <w:sz w:val="28"/>
          <w:szCs w:val="28"/>
        </w:rPr>
        <w:fldChar w:fldCharType="end"/>
      </w:r>
      <w:r w:rsidRPr="00CD23C2">
        <w:rPr>
          <w:i w:val="0"/>
          <w:iCs w:val="0"/>
          <w:color w:val="auto"/>
          <w:sz w:val="28"/>
          <w:szCs w:val="28"/>
        </w:rPr>
        <w:t xml:space="preserve">- </w:t>
      </w:r>
      <w:proofErr w:type="spellStart"/>
      <w:r w:rsidRPr="00CD23C2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CD23C2">
        <w:rPr>
          <w:i w:val="0"/>
          <w:iCs w:val="0"/>
          <w:color w:val="auto"/>
          <w:sz w:val="28"/>
          <w:szCs w:val="28"/>
        </w:rPr>
        <w:t xml:space="preserve"> скорости робота</w:t>
      </w:r>
    </w:p>
    <w:p w14:paraId="66870D70" w14:textId="7B991B9F" w:rsidR="00D512EF" w:rsidRDefault="000F4FFF" w:rsidP="00273A37">
      <w:r>
        <w:tab/>
        <w:t>Как итог, данное распределение параметров позволяет роботу принимать взвешенные решения</w:t>
      </w:r>
      <w:r w:rsidR="00F039AB">
        <w:t xml:space="preserve">, сопутствующие выполнению основной задачи робота. </w:t>
      </w:r>
      <w:r w:rsidR="00893644">
        <w:br w:type="page"/>
      </w:r>
    </w:p>
    <w:p w14:paraId="34456FAF" w14:textId="051F6A2E" w:rsidR="00D512EF" w:rsidRDefault="00D512EF" w:rsidP="00965D9F">
      <w:pPr>
        <w:rPr>
          <w:b/>
          <w:bCs/>
        </w:rPr>
      </w:pPr>
      <w:r>
        <w:rPr>
          <w:b/>
          <w:bCs/>
        </w:rPr>
        <w:lastRenderedPageBreak/>
        <w:tab/>
        <w:t>База правил</w:t>
      </w:r>
    </w:p>
    <w:p w14:paraId="2139280D" w14:textId="1CC0D3B3" w:rsidR="00FA4514" w:rsidRPr="00FA4514" w:rsidRDefault="00FA4514" w:rsidP="00965D9F">
      <w:r>
        <w:rPr>
          <w:b/>
          <w:bCs/>
        </w:rPr>
        <w:tab/>
      </w:r>
      <w:r>
        <w:t xml:space="preserve">Данный раздел описывает </w:t>
      </w:r>
      <w:r w:rsidR="00E34D6F">
        <w:t>набор правил, на основе которых робот будет принимать какие-то конечные решения в тех или иных ситуациях или скорее их комбинации.</w:t>
      </w:r>
    </w:p>
    <w:p w14:paraId="39214A28" w14:textId="78AF9D15" w:rsidR="00EE46DA" w:rsidRPr="006E1263" w:rsidRDefault="00466CEF" w:rsidP="00936A9B">
      <w:pPr>
        <w:pStyle w:val="a8"/>
        <w:numPr>
          <w:ilvl w:val="0"/>
          <w:numId w:val="4"/>
        </w:numPr>
      </w:pPr>
      <w:r w:rsidRPr="006E1263">
        <w:t xml:space="preserve">Если дистанция до цели </w:t>
      </w:r>
      <w:r w:rsidR="00186E1B" w:rsidRPr="006E1263">
        <w:t>б</w:t>
      </w:r>
      <w:r w:rsidR="002B3D3B" w:rsidRPr="006E1263">
        <w:t>ольшая</w:t>
      </w:r>
      <w:r w:rsidR="00186E1B" w:rsidRPr="006E1263">
        <w:t xml:space="preserve">, </w:t>
      </w:r>
      <w:r w:rsidRPr="006E1263">
        <w:t>то приблизиться</w:t>
      </w:r>
      <w:r w:rsidR="00840C90" w:rsidRPr="006E1263">
        <w:t xml:space="preserve"> медленно</w:t>
      </w:r>
      <w:r w:rsidR="006F390D" w:rsidRPr="006E1263">
        <w:t xml:space="preserve"> на дистанцию </w:t>
      </w:r>
      <w:r w:rsidR="00186E1B" w:rsidRPr="006E1263">
        <w:t>с</w:t>
      </w:r>
      <w:r w:rsidR="002B3D3B" w:rsidRPr="006E1263">
        <w:t>редняя</w:t>
      </w:r>
      <w:r w:rsidR="00186E1B" w:rsidRPr="006E1263">
        <w:t>.</w:t>
      </w:r>
    </w:p>
    <w:p w14:paraId="309D4E8C" w14:textId="0C988865" w:rsidR="007A60AB" w:rsidRDefault="007A60AB" w:rsidP="00936A9B">
      <w:pPr>
        <w:pStyle w:val="a8"/>
        <w:numPr>
          <w:ilvl w:val="0"/>
          <w:numId w:val="4"/>
        </w:numPr>
      </w:pPr>
      <w:r>
        <w:t xml:space="preserve">Если </w:t>
      </w:r>
      <w:r w:rsidR="002441BB">
        <w:t xml:space="preserve">скорость объекта справа </w:t>
      </w:r>
      <w:r w:rsidR="00E40403">
        <w:t>высокая</w:t>
      </w:r>
      <w:r w:rsidR="004760F4">
        <w:t xml:space="preserve"> и дистанция далеко</w:t>
      </w:r>
      <w:r w:rsidR="00AB6CD1">
        <w:t xml:space="preserve">, дистанция до цели </w:t>
      </w:r>
      <w:r w:rsidR="0057057F">
        <w:t>средняя</w:t>
      </w:r>
      <w:r>
        <w:t xml:space="preserve"> – смещение по диагонали </w:t>
      </w:r>
      <w:r w:rsidR="002D0A15">
        <w:t>влево</w:t>
      </w:r>
      <w:r w:rsidR="0057057F">
        <w:t xml:space="preserve"> и</w:t>
      </w:r>
      <w:r>
        <w:t xml:space="preserve"> назад</w:t>
      </w:r>
      <w:r w:rsidR="00682D8D">
        <w:t xml:space="preserve"> быстро</w:t>
      </w:r>
      <w:r w:rsidR="00495FFA">
        <w:t xml:space="preserve"> до большой дистанции к цели</w:t>
      </w:r>
      <w:r w:rsidR="00682D8D">
        <w:t>.</w:t>
      </w:r>
    </w:p>
    <w:p w14:paraId="21D0F9DC" w14:textId="3EBC76E6" w:rsidR="00682D8D" w:rsidRDefault="00682D8D" w:rsidP="00682D8D">
      <w:pPr>
        <w:pStyle w:val="a8"/>
        <w:numPr>
          <w:ilvl w:val="0"/>
          <w:numId w:val="4"/>
        </w:numPr>
      </w:pPr>
      <w:r>
        <w:t xml:space="preserve">Если дистанция </w:t>
      </w:r>
      <w:r w:rsidR="00A40351">
        <w:t xml:space="preserve">до объекта </w:t>
      </w:r>
      <w:r w:rsidR="001271A9">
        <w:t>слева</w:t>
      </w:r>
      <w:r>
        <w:t xml:space="preserve"> близко</w:t>
      </w:r>
      <w:r w:rsidR="00503FBF">
        <w:t xml:space="preserve"> и скорость объекта</w:t>
      </w:r>
      <w:r w:rsidR="00503FBF" w:rsidRPr="00503FBF">
        <w:t xml:space="preserve"> </w:t>
      </w:r>
      <w:r w:rsidR="00E40403">
        <w:t>высокая</w:t>
      </w:r>
      <w:r w:rsidR="00752AD3">
        <w:t xml:space="preserve">, дистанция до </w:t>
      </w:r>
      <w:r w:rsidR="00616D4A">
        <w:t xml:space="preserve">цели </w:t>
      </w:r>
      <w:r w:rsidR="00C16362">
        <w:t>средняя –</w:t>
      </w:r>
      <w:r>
        <w:t xml:space="preserve"> смещение по диагонали </w:t>
      </w:r>
      <w:r w:rsidR="00377D8C">
        <w:t>влево</w:t>
      </w:r>
      <w:r>
        <w:t xml:space="preserve"> и </w:t>
      </w:r>
      <w:r w:rsidR="00377D8C">
        <w:t>вперёд</w:t>
      </w:r>
      <w:r>
        <w:t xml:space="preserve"> быстро</w:t>
      </w:r>
      <w:r w:rsidR="00495FFA">
        <w:t xml:space="preserve"> до цели</w:t>
      </w:r>
      <w:r w:rsidR="00616D4A">
        <w:t>.</w:t>
      </w:r>
    </w:p>
    <w:p w14:paraId="28D6BF1F" w14:textId="57646258" w:rsidR="00E40403" w:rsidRDefault="00E40403" w:rsidP="00E40403">
      <w:pPr>
        <w:pStyle w:val="a8"/>
        <w:numPr>
          <w:ilvl w:val="0"/>
          <w:numId w:val="4"/>
        </w:numPr>
      </w:pPr>
      <w:r>
        <w:t>Если скорость объекта справа низкая</w:t>
      </w:r>
      <w:r w:rsidR="002200A2">
        <w:t xml:space="preserve"> и дистанция далеко</w:t>
      </w:r>
      <w:r>
        <w:t xml:space="preserve">, дистанция до цели средняя – </w:t>
      </w:r>
      <w:r w:rsidR="00507002">
        <w:t>рывок вперёд</w:t>
      </w:r>
      <w:r>
        <w:t>.</w:t>
      </w:r>
    </w:p>
    <w:p w14:paraId="473B8EE1" w14:textId="63465BF9" w:rsidR="00507002" w:rsidRDefault="00507002" w:rsidP="00507002">
      <w:pPr>
        <w:pStyle w:val="a8"/>
        <w:numPr>
          <w:ilvl w:val="0"/>
          <w:numId w:val="4"/>
        </w:numPr>
      </w:pPr>
      <w:r>
        <w:t>Если скорость объекта слева низкая</w:t>
      </w:r>
      <w:r w:rsidR="002200A2">
        <w:t xml:space="preserve"> и дистанция далеко</w:t>
      </w:r>
      <w:r>
        <w:t>, дистанция до цели средняя – рывок вперёд.</w:t>
      </w:r>
    </w:p>
    <w:p w14:paraId="3A3E64A6" w14:textId="7B5D9C70" w:rsidR="00F4701F" w:rsidRDefault="00F4701F" w:rsidP="00F4701F">
      <w:pPr>
        <w:pStyle w:val="a8"/>
        <w:numPr>
          <w:ilvl w:val="0"/>
          <w:numId w:val="4"/>
        </w:numPr>
      </w:pPr>
      <w:r>
        <w:t>Если скорость объекта справа низкая и дистанция близко, дистанция до цели средняя – рывок вперёд.</w:t>
      </w:r>
    </w:p>
    <w:p w14:paraId="422C2674" w14:textId="7C6EB91F" w:rsidR="00D23EF0" w:rsidRDefault="00F4701F" w:rsidP="00593007">
      <w:pPr>
        <w:pStyle w:val="a8"/>
        <w:numPr>
          <w:ilvl w:val="0"/>
          <w:numId w:val="4"/>
        </w:numPr>
      </w:pPr>
      <w:r>
        <w:t>Если скорость объекта слева низкая и дистанция близко, дистанция до цели средняя – рывок вперёд.</w:t>
      </w:r>
    </w:p>
    <w:p w14:paraId="5E2E53A7" w14:textId="59D0D768" w:rsidR="00D76467" w:rsidRDefault="00495FFA" w:rsidP="00682D8D">
      <w:pPr>
        <w:pStyle w:val="a8"/>
        <w:numPr>
          <w:ilvl w:val="0"/>
          <w:numId w:val="4"/>
        </w:numPr>
      </w:pPr>
      <w:r>
        <w:t xml:space="preserve">Если дистанция до </w:t>
      </w:r>
      <w:r w:rsidR="006F5489">
        <w:t>цели</w:t>
      </w:r>
      <w:r>
        <w:t xml:space="preserve"> большая</w:t>
      </w:r>
      <w:r w:rsidR="006F5489">
        <w:t>, то сместиться по окружности (текущего радиуса) примерно на 45 градусов окружности и приблизиться на среднюю дистанцию до цели.</w:t>
      </w:r>
    </w:p>
    <w:p w14:paraId="56829A11" w14:textId="55C686E2" w:rsidR="006D4E1C" w:rsidRPr="002F3EE5" w:rsidRDefault="002F3EE5" w:rsidP="0036036C">
      <w:pPr>
        <w:ind w:left="360" w:firstLine="348"/>
      </w:pPr>
      <w:r>
        <w:t xml:space="preserve">Описанная логика </w:t>
      </w:r>
      <w:r w:rsidR="002716EB">
        <w:t xml:space="preserve">должна позволить роботу выполнить поставленную задачу и избежать случайных столкновений. Следующим этапом будет программирование </w:t>
      </w:r>
      <w:r w:rsidR="00917EDF">
        <w:t xml:space="preserve">непосредственно робота с </w:t>
      </w:r>
      <w:proofErr w:type="spellStart"/>
      <w:r w:rsidR="00B24909">
        <w:t>по</w:t>
      </w:r>
      <w:r w:rsidR="00F039AB">
        <w:t>д</w:t>
      </w:r>
      <w:r w:rsidR="00B24909">
        <w:t>грузкой</w:t>
      </w:r>
      <w:proofErr w:type="spellEnd"/>
      <w:r w:rsidR="00917EDF">
        <w:t xml:space="preserve"> базы правил</w:t>
      </w:r>
      <w:r w:rsidR="00B24909">
        <w:t xml:space="preserve"> и тестирование, отладка робота.</w:t>
      </w:r>
    </w:p>
    <w:p w14:paraId="4DA8D010" w14:textId="77777777" w:rsidR="00126570" w:rsidRDefault="00D76467" w:rsidP="000065AB">
      <w:pPr>
        <w:pStyle w:val="1"/>
        <w:ind w:firstLine="360"/>
      </w:pPr>
      <w:r>
        <w:br w:type="page"/>
      </w:r>
    </w:p>
    <w:p w14:paraId="7C22827C" w14:textId="66AEC25F" w:rsidR="00126570" w:rsidRDefault="00126570" w:rsidP="004D5885">
      <w:pPr>
        <w:pStyle w:val="1"/>
        <w:ind w:firstLine="708"/>
      </w:pPr>
      <w:bookmarkStart w:id="10" w:name="_Toc195286034"/>
      <w:r>
        <w:lastRenderedPageBreak/>
        <w:t>Программирование</w:t>
      </w:r>
      <w:bookmarkEnd w:id="10"/>
    </w:p>
    <w:p w14:paraId="1FC84580" w14:textId="77777777" w:rsidR="00126570" w:rsidRDefault="00126570" w:rsidP="00126570">
      <w:r>
        <w:tab/>
        <w:t>В рамках данного раздела рассмотрим принцип работы программы и конкретных алгоритмов, в частности отметим, что рабочая программа поделена на два блока</w:t>
      </w:r>
      <w:r w:rsidRPr="00126570">
        <w:t>:</w:t>
      </w:r>
      <w:r>
        <w:t xml:space="preserve">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fuzzy</w:t>
      </w:r>
      <w:r>
        <w:t>.</w:t>
      </w:r>
    </w:p>
    <w:p w14:paraId="596393AF" w14:textId="4B344A3B" w:rsidR="00126570" w:rsidRDefault="00126570" w:rsidP="00126570">
      <w:r>
        <w:tab/>
        <w:t xml:space="preserve">Блок </w:t>
      </w:r>
      <w:r>
        <w:rPr>
          <w:lang w:val="en-US"/>
        </w:rPr>
        <w:t>main</w:t>
      </w:r>
      <w:r w:rsidRPr="00126570">
        <w:t xml:space="preserve"> </w:t>
      </w:r>
      <w:r>
        <w:t xml:space="preserve">– является непосредственно главным блоком программы, внутри которого осуществляется подключение к </w:t>
      </w:r>
      <w:proofErr w:type="spellStart"/>
      <w:r>
        <w:rPr>
          <w:lang w:val="en-US"/>
        </w:rPr>
        <w:t>Robotino</w:t>
      </w:r>
      <w:proofErr w:type="spellEnd"/>
      <w:r>
        <w:t xml:space="preserve"> </w:t>
      </w:r>
      <w:r w:rsidR="000E7986">
        <w:t>и основное взаимодействие с ней.</w:t>
      </w:r>
      <w:r>
        <w:t xml:space="preserve"> </w:t>
      </w:r>
    </w:p>
    <w:p w14:paraId="3010A841" w14:textId="26BCB09C" w:rsidR="000E7986" w:rsidRDefault="000E7986" w:rsidP="00126570">
      <w:r>
        <w:tab/>
        <w:t xml:space="preserve">Блок </w:t>
      </w:r>
      <w:r>
        <w:rPr>
          <w:lang w:val="en-US"/>
        </w:rPr>
        <w:t>fuzzy</w:t>
      </w:r>
      <w:r>
        <w:t xml:space="preserve"> выступает в роли </w:t>
      </w:r>
      <w:r w:rsidR="00531452">
        <w:t>управляющего</w:t>
      </w:r>
      <w:r>
        <w:t xml:space="preserve"> блока, который принимает решение о том, как действовать в текущей </w:t>
      </w:r>
      <w:r w:rsidR="00531452">
        <w:t>ситуации</w:t>
      </w:r>
      <w:r>
        <w:t xml:space="preserve"> на основе заложенной базы правил </w:t>
      </w:r>
      <w:r w:rsidR="00531452">
        <w:t>с учётом текущих данных с датчиков.</w:t>
      </w:r>
    </w:p>
    <w:p w14:paraId="2FD023C5" w14:textId="2CBB0E48" w:rsidR="000839F2" w:rsidRDefault="000839F2" w:rsidP="000839F2">
      <w:pPr>
        <w:pStyle w:val="1"/>
      </w:pPr>
      <w:r>
        <w:tab/>
      </w:r>
      <w:bookmarkStart w:id="11" w:name="_Toc195286035"/>
      <w:r>
        <w:t>Первичная отладка</w:t>
      </w:r>
      <w:bookmarkEnd w:id="11"/>
    </w:p>
    <w:p w14:paraId="20B340B1" w14:textId="267F980C" w:rsidR="00852859" w:rsidRDefault="000839F2" w:rsidP="000839F2">
      <w:r>
        <w:tab/>
        <w:t>На основе заложенной базы правил, робот вёл себя не корректно, при этом точную причину некорректной работы определить оказалось затруднительно даже при попытке отлаживать правила по отдельности, вероятно, что правила как-то пересекались и могли давать роботу противоречивые команды, не позволяющие ему в полной мере работать</w:t>
      </w:r>
      <w:r w:rsidR="00852859" w:rsidRPr="00852859">
        <w:t>.</w:t>
      </w:r>
    </w:p>
    <w:p w14:paraId="07F8DAE8" w14:textId="4B51F97E" w:rsidR="00AA1CD6" w:rsidRDefault="00AA1CD6" w:rsidP="000839F2">
      <w:r>
        <w:tab/>
        <w:t>Так же было обнаружено, что вычисление скорости объектов представляет собой сложную задачу и, чаще всего, ненужную, так как данная информация серьёзно усложняет проект и делает отладку более затруднительной.</w:t>
      </w:r>
    </w:p>
    <w:p w14:paraId="22DD3975" w14:textId="2BA6A587" w:rsidR="00AA1CD6" w:rsidRDefault="00AA1CD6" w:rsidP="000839F2">
      <w:r>
        <w:tab/>
      </w:r>
      <w:r w:rsidR="009717A9">
        <w:t xml:space="preserve">При этом сенсоры расстояний работают так же не </w:t>
      </w:r>
      <w:proofErr w:type="gramStart"/>
      <w:r w:rsidR="009717A9">
        <w:t>корректно, ввиду того, что</w:t>
      </w:r>
      <w:proofErr w:type="gramEnd"/>
      <w:r w:rsidR="009717A9">
        <w:t xml:space="preserve"> их эффективная дальность составляет около полуметра, но чаще всего ограничена на значении в 40-45 сантиметров, поэтом текущая </w:t>
      </w:r>
      <w:proofErr w:type="spellStart"/>
      <w:r w:rsidR="00431152">
        <w:t>ф</w:t>
      </w:r>
      <w:r w:rsidR="009717A9">
        <w:t>азификация</w:t>
      </w:r>
      <w:proofErr w:type="spellEnd"/>
      <w:r w:rsidR="009717A9">
        <w:t xml:space="preserve"> данных с датчиков работает не совсем корректно.</w:t>
      </w:r>
    </w:p>
    <w:p w14:paraId="21D79A4F" w14:textId="11B8DBAA" w:rsidR="00852859" w:rsidRDefault="00852859" w:rsidP="000839F2">
      <w:r>
        <w:tab/>
        <w:t>На основе этого можно попробовать составить новую логику работы робота, частности, разрабатываемую более детально.</w:t>
      </w:r>
    </w:p>
    <w:p w14:paraId="7BCFBF87" w14:textId="79701157" w:rsidR="00852859" w:rsidRDefault="00852859" w:rsidP="004D5885">
      <w:pPr>
        <w:pStyle w:val="1"/>
        <w:ind w:firstLine="708"/>
      </w:pPr>
      <w:bookmarkStart w:id="12" w:name="_Toc195286036"/>
      <w:r>
        <w:lastRenderedPageBreak/>
        <w:t>Нов</w:t>
      </w:r>
      <w:r w:rsidR="008D2E4D">
        <w:t>ый подход к задач</w:t>
      </w:r>
      <w:bookmarkEnd w:id="12"/>
      <w:r w:rsidR="00790874">
        <w:t>е</w:t>
      </w:r>
    </w:p>
    <w:p w14:paraId="753B6536" w14:textId="6D50CC4C" w:rsidR="00431152" w:rsidRDefault="00852859" w:rsidP="00431152">
      <w:r>
        <w:tab/>
        <w:t xml:space="preserve">Ещё раз рассмотрим задачу и заметим, что, формально, её можно свести к обходу препятствий с </w:t>
      </w:r>
      <w:r w:rsidR="00E02138">
        <w:t xml:space="preserve">стремлением </w:t>
      </w:r>
      <w:r w:rsidR="00B93CFD">
        <w:t>к конкретной точке</w:t>
      </w:r>
      <w:r w:rsidR="00E02138">
        <w:t>, указанной в задании – центр окружности.</w:t>
      </w:r>
      <w:r w:rsidR="006674C6">
        <w:t xml:space="preserve"> Это задача позволяет абстрагироваться от скоростей. </w:t>
      </w:r>
    </w:p>
    <w:p w14:paraId="11A2B8EB" w14:textId="6A6F9E43" w:rsidR="00402ADB" w:rsidRDefault="00431152" w:rsidP="00431152">
      <w:pPr>
        <w:pStyle w:val="2"/>
      </w:pPr>
      <w:r>
        <w:tab/>
      </w:r>
      <w:bookmarkStart w:id="13" w:name="_Toc195286037"/>
      <w:r>
        <w:t xml:space="preserve">Новая </w:t>
      </w:r>
      <w:proofErr w:type="spellStart"/>
      <w:r>
        <w:t>фазификация</w:t>
      </w:r>
      <w:proofErr w:type="spellEnd"/>
      <w:r>
        <w:t xml:space="preserve"> и параметры</w:t>
      </w:r>
      <w:bookmarkEnd w:id="13"/>
    </w:p>
    <w:p w14:paraId="5717654D" w14:textId="56E57F12" w:rsidR="00431152" w:rsidRDefault="00431152" w:rsidP="00431152">
      <w:r>
        <w:tab/>
      </w:r>
      <w:r w:rsidR="00851B83">
        <w:t>Так как с прошлыми параметрами возникли проблемы, было принято решение упростить систему входных и выходных параметров. Результатом стала таблица 3.</w:t>
      </w:r>
    </w:p>
    <w:p w14:paraId="27381C87" w14:textId="396EFDA8" w:rsidR="00851B83" w:rsidRPr="00E12BF3" w:rsidRDefault="00851B83" w:rsidP="00544603">
      <w:pPr>
        <w:ind w:firstLine="708"/>
      </w:pPr>
      <w:r>
        <w:t xml:space="preserve">Таблица </w:t>
      </w:r>
      <w:r w:rsidR="00544603">
        <w:t>3</w:t>
      </w:r>
      <w:r>
        <w:t xml:space="preserve"> – Таблица параметров входных</w:t>
      </w:r>
      <w:r w:rsidR="006674C6">
        <w:t>, новая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979"/>
        <w:gridCol w:w="1813"/>
        <w:gridCol w:w="3715"/>
      </w:tblGrid>
      <w:tr w:rsidR="00851B83" w14:paraId="4BACE701" w14:textId="77777777" w:rsidTr="00544603">
        <w:tc>
          <w:tcPr>
            <w:tcW w:w="1838" w:type="dxa"/>
          </w:tcPr>
          <w:p w14:paraId="2EAB1F6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1979" w:type="dxa"/>
          </w:tcPr>
          <w:p w14:paraId="75E0099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2EDC733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5A3C05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4D8AAD4" w14:textId="77777777" w:rsidTr="00544603">
        <w:trPr>
          <w:trHeight w:val="1218"/>
        </w:trPr>
        <w:tc>
          <w:tcPr>
            <w:tcW w:w="1838" w:type="dxa"/>
          </w:tcPr>
          <w:p w14:paraId="4326FED5" w14:textId="79486BDB" w:rsidR="00851B83" w:rsidRPr="00410F2D" w:rsidRDefault="00410F2D" w:rsidP="00F925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 xml:space="preserve">point, </w:t>
            </w:r>
            <w:proofErr w:type="spellStart"/>
            <w:r>
              <w:rPr>
                <w:sz w:val="24"/>
                <w:szCs w:val="24"/>
                <w:lang w:val="en-US"/>
              </w:rPr>
              <w:t>Y_point</w:t>
            </w:r>
            <w:proofErr w:type="spellEnd"/>
          </w:p>
        </w:tc>
        <w:tc>
          <w:tcPr>
            <w:tcW w:w="1979" w:type="dxa"/>
          </w:tcPr>
          <w:p w14:paraId="4A0B19AE" w14:textId="704E35B0" w:rsidR="00851B83" w:rsidRPr="00410F2D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цели относительно робота</w:t>
            </w:r>
          </w:p>
        </w:tc>
        <w:tc>
          <w:tcPr>
            <w:tcW w:w="1813" w:type="dxa"/>
          </w:tcPr>
          <w:p w14:paraId="26E4FC0F" w14:textId="6A42A366" w:rsidR="00851B83" w:rsidRPr="00544603" w:rsidRDefault="00A43EB0" w:rsidP="00F92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39A688BE" w14:textId="46C0380C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</w:t>
            </w:r>
            <w:r w:rsidR="00A43EB0">
              <w:rPr>
                <w:sz w:val="24"/>
                <w:szCs w:val="24"/>
              </w:rPr>
              <w:t xml:space="preserve">удалённости </w:t>
            </w:r>
            <w:r w:rsidRPr="00544603">
              <w:rPr>
                <w:sz w:val="24"/>
                <w:szCs w:val="24"/>
              </w:rPr>
              <w:t xml:space="preserve">от центра робота до центра </w:t>
            </w:r>
            <w:r w:rsidR="00544603" w:rsidRPr="00544603">
              <w:rPr>
                <w:sz w:val="24"/>
                <w:szCs w:val="24"/>
              </w:rPr>
              <w:t>точки</w:t>
            </w:r>
          </w:p>
        </w:tc>
      </w:tr>
      <w:tr w:rsidR="00851B83" w14:paraId="5CFB115D" w14:textId="77777777" w:rsidTr="00544603">
        <w:trPr>
          <w:trHeight w:val="1040"/>
        </w:trPr>
        <w:tc>
          <w:tcPr>
            <w:tcW w:w="1838" w:type="dxa"/>
          </w:tcPr>
          <w:p w14:paraId="471E5DA2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  <w:lang w:val="en-US"/>
              </w:rPr>
              <w:t>l1, l2, l3</w:t>
            </w:r>
            <w:r w:rsidRPr="00544603">
              <w:rPr>
                <w:sz w:val="24"/>
                <w:szCs w:val="24"/>
              </w:rPr>
              <w:t xml:space="preserve">, </w:t>
            </w:r>
            <w:r w:rsidRPr="00544603">
              <w:rPr>
                <w:sz w:val="24"/>
                <w:szCs w:val="24"/>
                <w:lang w:val="en-US"/>
              </w:rPr>
              <w:t>l4, l</w:t>
            </w:r>
            <w:proofErr w:type="gramStart"/>
            <w:r w:rsidRPr="00544603">
              <w:rPr>
                <w:sz w:val="24"/>
                <w:szCs w:val="24"/>
                <w:lang w:val="en-US"/>
              </w:rPr>
              <w:t>5,l</w:t>
            </w:r>
            <w:proofErr w:type="gramEnd"/>
            <w:r w:rsidRPr="00544603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79" w:type="dxa"/>
          </w:tcPr>
          <w:p w14:paraId="72FAE8CA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Дистанция до препятствия</w:t>
            </w:r>
          </w:p>
        </w:tc>
        <w:tc>
          <w:tcPr>
            <w:tcW w:w="1813" w:type="dxa"/>
          </w:tcPr>
          <w:p w14:paraId="1EC17E8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метры</w:t>
            </w:r>
          </w:p>
        </w:tc>
        <w:tc>
          <w:tcPr>
            <w:tcW w:w="3715" w:type="dxa"/>
          </w:tcPr>
          <w:p w14:paraId="001FBF50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Оценка расстояния до препятствия 1-6 </w:t>
            </w:r>
          </w:p>
        </w:tc>
      </w:tr>
    </w:tbl>
    <w:p w14:paraId="4A3CB5A3" w14:textId="51166961" w:rsidR="001D75C8" w:rsidRDefault="001D75C8" w:rsidP="00851B83">
      <w:pPr>
        <w:rPr>
          <w:lang w:val="en-US"/>
        </w:rPr>
      </w:pPr>
    </w:p>
    <w:p w14:paraId="2E8EF260" w14:textId="77777777" w:rsidR="00790874" w:rsidRDefault="00790874" w:rsidP="0079087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3A8D4E" wp14:editId="3BAC0103">
            <wp:extent cx="2749550" cy="2753360"/>
            <wp:effectExtent l="0" t="0" r="0" b="8890"/>
            <wp:docPr id="13" name="Рисунок 1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14"/>
                    <a:stretch/>
                  </pic:blipFill>
                  <pic:spPr bwMode="auto">
                    <a:xfrm>
                      <a:off x="0" y="0"/>
                      <a:ext cx="274955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59483" w14:textId="31A5D459" w:rsidR="00884096" w:rsidRDefault="00790874" w:rsidP="0079087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790874">
        <w:rPr>
          <w:i w:val="0"/>
          <w:iCs w:val="0"/>
          <w:color w:val="auto"/>
          <w:sz w:val="28"/>
          <w:szCs w:val="28"/>
        </w:rPr>
        <w:t xml:space="preserve"> </w:t>
      </w:r>
      <w:r w:rsidR="00BB5509">
        <w:rPr>
          <w:i w:val="0"/>
          <w:iCs w:val="0"/>
          <w:color w:val="auto"/>
          <w:sz w:val="28"/>
          <w:szCs w:val="28"/>
        </w:rPr>
        <w:t>6</w:t>
      </w:r>
      <w:r w:rsidRPr="00790874">
        <w:rPr>
          <w:i w:val="0"/>
          <w:iCs w:val="0"/>
          <w:color w:val="auto"/>
          <w:sz w:val="28"/>
          <w:szCs w:val="28"/>
        </w:rPr>
        <w:t xml:space="preserve">- Распределение сенсоров на </w:t>
      </w:r>
      <w:r w:rsidR="006C4A3F">
        <w:rPr>
          <w:i w:val="0"/>
          <w:iCs w:val="0"/>
          <w:color w:val="auto"/>
          <w:sz w:val="28"/>
          <w:szCs w:val="28"/>
        </w:rPr>
        <w:t>роботе</w:t>
      </w:r>
    </w:p>
    <w:p w14:paraId="69573B71" w14:textId="307C7A15" w:rsidR="00884096" w:rsidRPr="00790874" w:rsidRDefault="006C4A3F" w:rsidP="00851B83">
      <w:r>
        <w:tab/>
        <w:t>В проекте задействованы все сенсоры, кроме заднего, так как в рамках текущей задачи информация с него не является актуальной и целевой.</w:t>
      </w:r>
    </w:p>
    <w:p w14:paraId="07B990E1" w14:textId="16110AC1" w:rsidR="000B5B7C" w:rsidRDefault="00851B83" w:rsidP="001D75C8">
      <w:pPr>
        <w:ind w:firstLine="708"/>
      </w:pPr>
      <w:r>
        <w:t xml:space="preserve">Таблица </w:t>
      </w:r>
      <w:r w:rsidR="00544603">
        <w:t>4</w:t>
      </w:r>
      <w:r>
        <w:t xml:space="preserve"> – Таблица выходных параметров</w:t>
      </w:r>
      <w:r w:rsidR="006674C6">
        <w:t>, новая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5"/>
        <w:gridCol w:w="2042"/>
        <w:gridCol w:w="1813"/>
        <w:gridCol w:w="3715"/>
      </w:tblGrid>
      <w:tr w:rsidR="00851B83" w14:paraId="1F0A40C1" w14:textId="77777777" w:rsidTr="00F9257A">
        <w:tc>
          <w:tcPr>
            <w:tcW w:w="1775" w:type="dxa"/>
          </w:tcPr>
          <w:p w14:paraId="55164AF9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Обозначение параметра</w:t>
            </w:r>
          </w:p>
        </w:tc>
        <w:tc>
          <w:tcPr>
            <w:tcW w:w="2042" w:type="dxa"/>
          </w:tcPr>
          <w:p w14:paraId="5347034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813" w:type="dxa"/>
          </w:tcPr>
          <w:p w14:paraId="6656A0CC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Размерность</w:t>
            </w:r>
          </w:p>
        </w:tc>
        <w:tc>
          <w:tcPr>
            <w:tcW w:w="3715" w:type="dxa"/>
          </w:tcPr>
          <w:p w14:paraId="2463ADAB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Описание</w:t>
            </w:r>
          </w:p>
        </w:tc>
      </w:tr>
      <w:tr w:rsidR="00851B83" w14:paraId="4EF9E87B" w14:textId="77777777" w:rsidTr="00F9257A">
        <w:trPr>
          <w:trHeight w:val="1218"/>
        </w:trPr>
        <w:tc>
          <w:tcPr>
            <w:tcW w:w="1775" w:type="dxa"/>
          </w:tcPr>
          <w:p w14:paraId="6762F877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Ux</w:t>
            </w:r>
            <w:proofErr w:type="spellEnd"/>
          </w:p>
        </w:tc>
        <w:tc>
          <w:tcPr>
            <w:tcW w:w="2042" w:type="dxa"/>
          </w:tcPr>
          <w:p w14:paraId="5AE2CA97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813" w:type="dxa"/>
          </w:tcPr>
          <w:p w14:paraId="4982E922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3E3694DE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X</w:t>
            </w:r>
          </w:p>
        </w:tc>
      </w:tr>
      <w:tr w:rsidR="00851B83" w14:paraId="4AF1573E" w14:textId="77777777" w:rsidTr="00F9257A">
        <w:trPr>
          <w:trHeight w:val="990"/>
        </w:trPr>
        <w:tc>
          <w:tcPr>
            <w:tcW w:w="1775" w:type="dxa"/>
          </w:tcPr>
          <w:p w14:paraId="64589CBC" w14:textId="77777777" w:rsidR="00851B83" w:rsidRPr="00544603" w:rsidRDefault="00851B83" w:rsidP="00F9257A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544603">
              <w:rPr>
                <w:rFonts w:cs="Times New Roman"/>
                <w:sz w:val="24"/>
                <w:szCs w:val="24"/>
                <w:lang w:val="en-US"/>
              </w:rPr>
              <w:t>Uy</w:t>
            </w:r>
            <w:proofErr w:type="spellEnd"/>
          </w:p>
        </w:tc>
        <w:tc>
          <w:tcPr>
            <w:tcW w:w="2042" w:type="dxa"/>
          </w:tcPr>
          <w:p w14:paraId="3681C146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Скорость робота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813" w:type="dxa"/>
          </w:tcPr>
          <w:p w14:paraId="2AE060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>м</w:t>
            </w:r>
            <w:r w:rsidRPr="00544603">
              <w:rPr>
                <w:sz w:val="24"/>
                <w:szCs w:val="24"/>
                <w:lang w:val="en-US"/>
              </w:rPr>
              <w:t>/</w:t>
            </w:r>
            <w:r w:rsidRPr="00544603">
              <w:rPr>
                <w:sz w:val="24"/>
                <w:szCs w:val="24"/>
              </w:rPr>
              <w:t>с</w:t>
            </w:r>
          </w:p>
        </w:tc>
        <w:tc>
          <w:tcPr>
            <w:tcW w:w="3715" w:type="dxa"/>
          </w:tcPr>
          <w:p w14:paraId="7CD9CF44" w14:textId="77777777" w:rsidR="00851B83" w:rsidRPr="00544603" w:rsidRDefault="00851B83" w:rsidP="00F9257A">
            <w:pPr>
              <w:jc w:val="center"/>
              <w:rPr>
                <w:sz w:val="24"/>
                <w:szCs w:val="24"/>
              </w:rPr>
            </w:pPr>
            <w:r w:rsidRPr="00544603">
              <w:rPr>
                <w:sz w:val="24"/>
                <w:szCs w:val="24"/>
              </w:rPr>
              <w:t xml:space="preserve">Скрасть движения по </w:t>
            </w:r>
            <w:r w:rsidRPr="00544603">
              <w:rPr>
                <w:sz w:val="24"/>
                <w:szCs w:val="24"/>
                <w:lang w:val="en-US"/>
              </w:rPr>
              <w:t>Y</w:t>
            </w:r>
          </w:p>
        </w:tc>
      </w:tr>
    </w:tbl>
    <w:p w14:paraId="3D9E64BA" w14:textId="618C021E" w:rsidR="006674C6" w:rsidRDefault="006674C6" w:rsidP="00431152"/>
    <w:p w14:paraId="533A2611" w14:textId="0A1F75F1" w:rsidR="006674C6" w:rsidRDefault="006674C6" w:rsidP="00AB10F2">
      <w:pPr>
        <w:ind w:firstLine="360"/>
      </w:pPr>
      <w:r>
        <w:t xml:space="preserve">Рассмотрим </w:t>
      </w:r>
      <w:r w:rsidR="008D2E4D">
        <w:t xml:space="preserve">тогда новую систему </w:t>
      </w:r>
      <w:proofErr w:type="spellStart"/>
      <w:r w:rsidR="008D2E4D">
        <w:t>фазификации</w:t>
      </w:r>
      <w:proofErr w:type="spellEnd"/>
      <w:r w:rsidR="008D2E4D">
        <w:t xml:space="preserve">, учитывая </w:t>
      </w:r>
      <w:r w:rsidR="00A26B15">
        <w:t xml:space="preserve">новые данные. </w:t>
      </w:r>
      <w:proofErr w:type="gramStart"/>
      <w:r w:rsidR="00A26B15">
        <w:t>Во первых</w:t>
      </w:r>
      <w:proofErr w:type="gramEnd"/>
      <w:r w:rsidR="00A26B15">
        <w:t xml:space="preserve">, был совершён отказ от </w:t>
      </w:r>
      <w:proofErr w:type="spellStart"/>
      <w:r w:rsidR="00A26B15">
        <w:t>фазификации</w:t>
      </w:r>
      <w:proofErr w:type="spellEnd"/>
      <w:r w:rsidR="00A26B15">
        <w:t xml:space="preserve"> параметра дистанции до цели, так как данный параметр перестал влиять на работу, фактически, данный параметр просто позволяет нам оценить степень приближения р</w:t>
      </w:r>
      <w:r w:rsidR="00E07329">
        <w:t>обота, он не будет принимать участие в правилах.</w:t>
      </w:r>
    </w:p>
    <w:p w14:paraId="7B11414A" w14:textId="73FC5266" w:rsidR="008D2E4D" w:rsidRDefault="00AB10F2" w:rsidP="00AB10F2">
      <w:pPr>
        <w:ind w:firstLine="360"/>
      </w:pPr>
      <w:r>
        <w:lastRenderedPageBreak/>
        <w:t xml:space="preserve">Дистанция до </w:t>
      </w:r>
      <w:r w:rsidR="00A26B15">
        <w:t>преград</w:t>
      </w:r>
      <w:r>
        <w:t xml:space="preserve"> будет </w:t>
      </w:r>
      <w:proofErr w:type="spellStart"/>
      <w:r>
        <w:t>фазифицироваться</w:t>
      </w:r>
      <w:proofErr w:type="spellEnd"/>
      <w:r>
        <w:t xml:space="preserve"> следующим образом, показанным на рисунке 5.</w:t>
      </w:r>
    </w:p>
    <w:p w14:paraId="15071805" w14:textId="77777777" w:rsidR="00C81D27" w:rsidRDefault="00C81D27" w:rsidP="00C81D27">
      <w:pPr>
        <w:keepNext/>
        <w:ind w:firstLine="360"/>
      </w:pPr>
      <w:r>
        <w:rPr>
          <w:noProof/>
        </w:rPr>
        <w:drawing>
          <wp:inline distT="0" distB="0" distL="0" distR="0" wp14:anchorId="11AA4AA6" wp14:editId="7887861B">
            <wp:extent cx="5940425" cy="27647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20792" w14:textId="6888AF05" w:rsidR="00E07329" w:rsidRDefault="00C81D27" w:rsidP="00C81D27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5E5590">
        <w:rPr>
          <w:i w:val="0"/>
          <w:iCs w:val="0"/>
          <w:color w:val="auto"/>
          <w:sz w:val="28"/>
          <w:szCs w:val="28"/>
        </w:rPr>
        <w:t xml:space="preserve">Рисунок </w:t>
      </w:r>
      <w:r w:rsidR="00BB5509">
        <w:rPr>
          <w:i w:val="0"/>
          <w:iCs w:val="0"/>
          <w:color w:val="auto"/>
          <w:sz w:val="28"/>
          <w:szCs w:val="28"/>
        </w:rPr>
        <w:t>7</w:t>
      </w:r>
      <w:r w:rsidRPr="005E5590">
        <w:rPr>
          <w:i w:val="0"/>
          <w:iCs w:val="0"/>
          <w:color w:val="auto"/>
          <w:sz w:val="28"/>
          <w:szCs w:val="28"/>
        </w:rPr>
        <w:t xml:space="preserve"> -</w:t>
      </w:r>
      <w:r w:rsidR="001D75C8">
        <w:rPr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5E5590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5E5590">
        <w:rPr>
          <w:i w:val="0"/>
          <w:iCs w:val="0"/>
          <w:color w:val="auto"/>
          <w:sz w:val="28"/>
          <w:szCs w:val="28"/>
        </w:rPr>
        <w:t xml:space="preserve"> дистанции до преграды</w:t>
      </w:r>
    </w:p>
    <w:p w14:paraId="1D867253" w14:textId="24DE4AEB" w:rsidR="005E5590" w:rsidRDefault="005E5590" w:rsidP="005E5590">
      <w:r>
        <w:tab/>
        <w:t>Деление так же осталось на два класса, но изменились значения деления. Они представлены на изображении. Опытным путём было выяснено, что это оптимальные параметры для работы системы сенсоров.</w:t>
      </w:r>
    </w:p>
    <w:p w14:paraId="7EECF18F" w14:textId="055BCC26" w:rsidR="00A205E4" w:rsidRPr="00884096" w:rsidRDefault="00A205E4" w:rsidP="005E5590">
      <w:r>
        <w:tab/>
        <w:t xml:space="preserve">Теперь перейдём к </w:t>
      </w:r>
      <w:proofErr w:type="spellStart"/>
      <w:r>
        <w:t>фазификации</w:t>
      </w:r>
      <w:proofErr w:type="spellEnd"/>
      <w:r>
        <w:t xml:space="preserve"> скоростей</w:t>
      </w:r>
      <w:r w:rsidR="00DD3D62">
        <w:t xml:space="preserve"> по оси </w:t>
      </w:r>
      <w:r w:rsidR="00DD3D62">
        <w:rPr>
          <w:lang w:val="en-US"/>
        </w:rPr>
        <w:t>X</w:t>
      </w:r>
      <w:r w:rsidR="00DD3D62">
        <w:t xml:space="preserve">. Новая система </w:t>
      </w:r>
      <w:proofErr w:type="spellStart"/>
      <w:r w:rsidR="00DD3D62">
        <w:t>фазификация</w:t>
      </w:r>
      <w:proofErr w:type="spellEnd"/>
      <w:r w:rsidR="00DD3D62">
        <w:t xml:space="preserve"> представлена на рисунке </w:t>
      </w:r>
      <w:r w:rsidR="00BB5509">
        <w:t>7</w:t>
      </w:r>
      <w:r w:rsidR="00DD3D62">
        <w:t>.</w:t>
      </w:r>
    </w:p>
    <w:p w14:paraId="07AA11DC" w14:textId="77777777" w:rsidR="00F26F6A" w:rsidRDefault="00F26F6A" w:rsidP="00F26F6A">
      <w:pPr>
        <w:keepNext/>
      </w:pPr>
      <w:r>
        <w:rPr>
          <w:noProof/>
        </w:rPr>
        <w:lastRenderedPageBreak/>
        <w:drawing>
          <wp:inline distT="0" distB="0" distL="0" distR="0" wp14:anchorId="7FC9CA0F" wp14:editId="76DE60BC">
            <wp:extent cx="5940425" cy="3160798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4BBD" w14:textId="5C4523E0" w:rsidR="00F26F6A" w:rsidRPr="00F26F6A" w:rsidRDefault="00F26F6A" w:rsidP="00F26F6A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F26F6A">
        <w:rPr>
          <w:i w:val="0"/>
          <w:iCs w:val="0"/>
          <w:color w:val="auto"/>
          <w:sz w:val="28"/>
          <w:szCs w:val="28"/>
        </w:rPr>
        <w:t xml:space="preserve">Рисунок </w:t>
      </w:r>
      <w:r w:rsidR="00BB5509">
        <w:rPr>
          <w:i w:val="0"/>
          <w:iCs w:val="0"/>
          <w:color w:val="auto"/>
          <w:sz w:val="28"/>
          <w:szCs w:val="28"/>
        </w:rPr>
        <w:t>8</w:t>
      </w:r>
      <w:r w:rsidRPr="00F26F6A">
        <w:rPr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F26F6A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F26F6A">
        <w:rPr>
          <w:i w:val="0"/>
          <w:iCs w:val="0"/>
          <w:color w:val="auto"/>
          <w:sz w:val="28"/>
          <w:szCs w:val="28"/>
        </w:rPr>
        <w:t xml:space="preserve"> скорости по оси </w:t>
      </w:r>
      <w:r w:rsidRPr="00F26F6A">
        <w:rPr>
          <w:i w:val="0"/>
          <w:iCs w:val="0"/>
          <w:color w:val="auto"/>
          <w:sz w:val="28"/>
          <w:szCs w:val="28"/>
          <w:lang w:val="en-US"/>
        </w:rPr>
        <w:t>X</w:t>
      </w:r>
    </w:p>
    <w:p w14:paraId="6788551A" w14:textId="7C51C2DA" w:rsidR="00F26F6A" w:rsidRPr="00884096" w:rsidRDefault="00F26F6A" w:rsidP="00F26F6A">
      <w:r>
        <w:tab/>
        <w:t xml:space="preserve">По аналогии была проведена </w:t>
      </w:r>
      <w:proofErr w:type="spellStart"/>
      <w:r>
        <w:t>фазификация</w:t>
      </w:r>
      <w:proofErr w:type="spellEnd"/>
      <w:r>
        <w:t xml:space="preserve"> скорости по оси </w:t>
      </w:r>
      <w:r>
        <w:rPr>
          <w:lang w:val="en-US"/>
        </w:rPr>
        <w:t>Y</w:t>
      </w:r>
      <w:r>
        <w:t xml:space="preserve">. </w:t>
      </w:r>
      <w:proofErr w:type="spellStart"/>
      <w:r>
        <w:t>Фазификация</w:t>
      </w:r>
      <w:proofErr w:type="spellEnd"/>
      <w:r>
        <w:t xml:space="preserve"> представлена на рисунке </w:t>
      </w:r>
      <w:r w:rsidR="00BB5509">
        <w:t>8</w:t>
      </w:r>
      <w:r>
        <w:t>.</w:t>
      </w:r>
    </w:p>
    <w:p w14:paraId="2CA2D6D3" w14:textId="77777777" w:rsidR="00173071" w:rsidRDefault="00173071" w:rsidP="00173071">
      <w:pPr>
        <w:keepNext/>
      </w:pPr>
      <w:r>
        <w:rPr>
          <w:noProof/>
        </w:rPr>
        <w:drawing>
          <wp:inline distT="0" distB="0" distL="0" distR="0" wp14:anchorId="1D95716D" wp14:editId="1B66325E">
            <wp:extent cx="5848350" cy="2968249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9997" cy="297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82AC" w14:textId="7721DB93" w:rsidR="00173F7D" w:rsidRPr="00884096" w:rsidRDefault="00173071" w:rsidP="00173071">
      <w:pPr>
        <w:pStyle w:val="a6"/>
        <w:jc w:val="center"/>
        <w:rPr>
          <w:rFonts w:cs="Times New Roman"/>
          <w:i w:val="0"/>
          <w:iCs w:val="0"/>
          <w:color w:val="auto"/>
          <w:sz w:val="28"/>
          <w:szCs w:val="28"/>
        </w:rPr>
      </w:pPr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BB5509">
        <w:rPr>
          <w:rFonts w:cs="Times New Roman"/>
          <w:i w:val="0"/>
          <w:iCs w:val="0"/>
          <w:color w:val="auto"/>
          <w:sz w:val="28"/>
          <w:szCs w:val="28"/>
        </w:rPr>
        <w:t>9</w:t>
      </w:r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 - </w:t>
      </w:r>
      <w:proofErr w:type="spellStart"/>
      <w:r w:rsidRPr="009F4F82">
        <w:rPr>
          <w:rFonts w:cs="Times New Roman"/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F4F82">
        <w:rPr>
          <w:rFonts w:cs="Times New Roman"/>
          <w:i w:val="0"/>
          <w:iCs w:val="0"/>
          <w:color w:val="auto"/>
          <w:sz w:val="28"/>
          <w:szCs w:val="28"/>
        </w:rPr>
        <w:t xml:space="preserve"> скорости по оси </w:t>
      </w:r>
      <w:r w:rsidRPr="009F4F82">
        <w:rPr>
          <w:rFonts w:cs="Times New Roman"/>
          <w:i w:val="0"/>
          <w:iCs w:val="0"/>
          <w:color w:val="auto"/>
          <w:sz w:val="28"/>
          <w:szCs w:val="28"/>
          <w:lang w:val="en-US"/>
        </w:rPr>
        <w:t>Y</w:t>
      </w:r>
    </w:p>
    <w:p w14:paraId="197B0CF5" w14:textId="084B1050" w:rsidR="00F05038" w:rsidRDefault="00F05038" w:rsidP="00F05038">
      <w:r w:rsidRPr="00884096">
        <w:tab/>
      </w:r>
      <w:r>
        <w:t xml:space="preserve">Так же были введены новые данные для </w:t>
      </w:r>
      <w:proofErr w:type="spellStart"/>
      <w:r>
        <w:t>фазификации</w:t>
      </w:r>
      <w:proofErr w:type="spellEnd"/>
      <w:r>
        <w:t xml:space="preserve"> положения цели относительно робота, данная </w:t>
      </w:r>
      <w:proofErr w:type="spellStart"/>
      <w:r>
        <w:t>физификация</w:t>
      </w:r>
      <w:proofErr w:type="spellEnd"/>
      <w:r>
        <w:t xml:space="preserve"> представлена на следующем </w:t>
      </w:r>
      <w:r w:rsidR="009A25A4">
        <w:t xml:space="preserve">изображении (рисунок </w:t>
      </w:r>
      <w:r w:rsidR="00BB5509">
        <w:t>10</w:t>
      </w:r>
      <w:r w:rsidR="009A25A4">
        <w:t xml:space="preserve"> и рисунок </w:t>
      </w:r>
      <w:r w:rsidR="00BB5509">
        <w:t>11</w:t>
      </w:r>
      <w:r w:rsidR="009A25A4">
        <w:t>).</w:t>
      </w:r>
    </w:p>
    <w:p w14:paraId="62EC0A7E" w14:textId="77777777" w:rsidR="009A25A4" w:rsidRDefault="009A25A4" w:rsidP="009A25A4">
      <w:pPr>
        <w:keepNext/>
      </w:pPr>
      <w:r>
        <w:rPr>
          <w:noProof/>
        </w:rPr>
        <w:lastRenderedPageBreak/>
        <w:drawing>
          <wp:inline distT="0" distB="0" distL="0" distR="0" wp14:anchorId="4DF2E7F5" wp14:editId="00CD21FC">
            <wp:extent cx="6055256" cy="32480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8663" cy="32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FAE6" w14:textId="511AD566" w:rsidR="009A25A4" w:rsidRPr="009A25A4" w:rsidRDefault="009A25A4" w:rsidP="009A25A4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9A25A4">
        <w:rPr>
          <w:i w:val="0"/>
          <w:iCs w:val="0"/>
          <w:color w:val="auto"/>
          <w:sz w:val="28"/>
          <w:szCs w:val="28"/>
        </w:rPr>
        <w:t xml:space="preserve">Рисунок </w:t>
      </w:r>
      <w:r w:rsidR="00BB5509">
        <w:rPr>
          <w:i w:val="0"/>
          <w:iCs w:val="0"/>
          <w:color w:val="auto"/>
          <w:sz w:val="28"/>
          <w:szCs w:val="28"/>
        </w:rPr>
        <w:t>10</w:t>
      </w:r>
      <w:r w:rsidRPr="009A25A4">
        <w:rPr>
          <w:i w:val="0"/>
          <w:iCs w:val="0"/>
          <w:color w:val="auto"/>
          <w:sz w:val="28"/>
          <w:szCs w:val="28"/>
        </w:rPr>
        <w:t xml:space="preserve"> – </w:t>
      </w:r>
      <w:proofErr w:type="spellStart"/>
      <w:r w:rsidRPr="009A25A4">
        <w:rPr>
          <w:i w:val="0"/>
          <w:iCs w:val="0"/>
          <w:color w:val="auto"/>
          <w:sz w:val="28"/>
          <w:szCs w:val="28"/>
        </w:rPr>
        <w:t>Фазификация</w:t>
      </w:r>
      <w:proofErr w:type="spellEnd"/>
      <w:r w:rsidRPr="009A25A4">
        <w:rPr>
          <w:i w:val="0"/>
          <w:iCs w:val="0"/>
          <w:color w:val="auto"/>
          <w:sz w:val="28"/>
          <w:szCs w:val="28"/>
        </w:rPr>
        <w:t xml:space="preserve"> положения цели относительно робота</w:t>
      </w:r>
      <w:r>
        <w:rPr>
          <w:i w:val="0"/>
          <w:iCs w:val="0"/>
          <w:color w:val="auto"/>
          <w:sz w:val="28"/>
          <w:szCs w:val="28"/>
        </w:rPr>
        <w:t xml:space="preserve"> (ось </w:t>
      </w:r>
      <w:r>
        <w:rPr>
          <w:i w:val="0"/>
          <w:iCs w:val="0"/>
          <w:color w:val="auto"/>
          <w:sz w:val="28"/>
          <w:szCs w:val="28"/>
          <w:lang w:val="en-US"/>
        </w:rPr>
        <w:t>X</w:t>
      </w:r>
      <w:r w:rsidRPr="009A25A4">
        <w:rPr>
          <w:i w:val="0"/>
          <w:iCs w:val="0"/>
          <w:color w:val="auto"/>
          <w:sz w:val="28"/>
          <w:szCs w:val="28"/>
        </w:rPr>
        <w:t>)</w:t>
      </w:r>
    </w:p>
    <w:p w14:paraId="4EBAB20C" w14:textId="6B4D652D" w:rsidR="009A25A4" w:rsidRDefault="009A25A4" w:rsidP="009A25A4"/>
    <w:p w14:paraId="132F61FE" w14:textId="76C6C7AB" w:rsidR="009A25A4" w:rsidRDefault="009A25A4" w:rsidP="009A25A4">
      <w:r>
        <w:tab/>
      </w:r>
      <w:r>
        <w:rPr>
          <w:noProof/>
        </w:rPr>
        <w:drawing>
          <wp:inline distT="0" distB="0" distL="0" distR="0" wp14:anchorId="091E119D" wp14:editId="0A802F01">
            <wp:extent cx="5940425" cy="31623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68CD" w14:textId="1EF8727D" w:rsidR="00036A30" w:rsidRDefault="009A25A4" w:rsidP="00431152">
      <w:pPr>
        <w:rPr>
          <w:szCs w:val="28"/>
        </w:rPr>
      </w:pPr>
      <w:r w:rsidRPr="009A25A4">
        <w:rPr>
          <w:szCs w:val="28"/>
        </w:rPr>
        <w:t xml:space="preserve">Рисунок </w:t>
      </w:r>
      <w:r w:rsidR="00BB5509">
        <w:rPr>
          <w:szCs w:val="28"/>
        </w:rPr>
        <w:t>11</w:t>
      </w:r>
      <w:r w:rsidRPr="009A25A4">
        <w:rPr>
          <w:szCs w:val="28"/>
        </w:rPr>
        <w:t xml:space="preserve"> – </w:t>
      </w:r>
      <w:proofErr w:type="spellStart"/>
      <w:r w:rsidRPr="009A25A4">
        <w:rPr>
          <w:szCs w:val="28"/>
        </w:rPr>
        <w:t>Фазификация</w:t>
      </w:r>
      <w:proofErr w:type="spellEnd"/>
      <w:r w:rsidRPr="009A25A4">
        <w:rPr>
          <w:szCs w:val="28"/>
        </w:rPr>
        <w:t xml:space="preserve"> положения цели относительно робота (ось </w:t>
      </w:r>
      <w:r>
        <w:rPr>
          <w:szCs w:val="28"/>
          <w:lang w:val="en-US"/>
        </w:rPr>
        <w:t>Y</w:t>
      </w:r>
      <w:r w:rsidRPr="009A25A4">
        <w:rPr>
          <w:szCs w:val="28"/>
        </w:rPr>
        <w:t>)</w:t>
      </w:r>
    </w:p>
    <w:p w14:paraId="4E8EBE50" w14:textId="3C4CFB21" w:rsidR="00835056" w:rsidRPr="008B7971" w:rsidRDefault="008B7971" w:rsidP="0058686B">
      <w:pPr>
        <w:ind w:firstLine="708"/>
        <w:rPr>
          <w:szCs w:val="28"/>
        </w:rPr>
      </w:pPr>
      <w:r>
        <w:rPr>
          <w:szCs w:val="28"/>
        </w:rPr>
        <w:t xml:space="preserve">Теперь, рассмотрев новые параметры для </w:t>
      </w:r>
      <w:proofErr w:type="spellStart"/>
      <w:r>
        <w:rPr>
          <w:szCs w:val="28"/>
        </w:rPr>
        <w:t>фазификации</w:t>
      </w:r>
      <w:proofErr w:type="spellEnd"/>
      <w:r>
        <w:rPr>
          <w:szCs w:val="28"/>
        </w:rPr>
        <w:t>, теперь будем рассматривать и переходить и изучению правил.</w:t>
      </w:r>
    </w:p>
    <w:p w14:paraId="12DA0766" w14:textId="63BA9DA5" w:rsidR="00036A30" w:rsidRDefault="00036A30" w:rsidP="008B7971">
      <w:pPr>
        <w:pStyle w:val="2"/>
        <w:ind w:firstLine="360"/>
      </w:pPr>
      <w:bookmarkStart w:id="14" w:name="_Toc195286038"/>
      <w:r>
        <w:lastRenderedPageBreak/>
        <w:t>Обновлённая система правил</w:t>
      </w:r>
      <w:bookmarkEnd w:id="14"/>
    </w:p>
    <w:p w14:paraId="093EBDC1" w14:textId="7A470FCF" w:rsidR="008B7971" w:rsidRDefault="002851E4" w:rsidP="008B7971">
      <w:r>
        <w:tab/>
        <w:t>Всего существует три блока правил, которые</w:t>
      </w:r>
      <w:r w:rsidR="00D43068">
        <w:t xml:space="preserve"> активируются в зависимости от обстоятельств.</w:t>
      </w:r>
    </w:p>
    <w:p w14:paraId="238BD0CF" w14:textId="5660E063" w:rsidR="00BE5244" w:rsidRDefault="00D43068" w:rsidP="008B7971">
      <w:r>
        <w:tab/>
        <w:t>Первый блок правил – движение к цели. Данный блок состоит из следующего набора правил</w:t>
      </w:r>
      <w:r w:rsidR="00BE5244">
        <w:t>, описанных в таблице 5.</w:t>
      </w:r>
    </w:p>
    <w:p w14:paraId="5D8D186B" w14:textId="0AA93D57" w:rsidR="009D3ACF" w:rsidRDefault="009D3ACF" w:rsidP="008B7971">
      <w:r>
        <w:t xml:space="preserve">Таблица 5 – Правила движения </w:t>
      </w:r>
      <w:proofErr w:type="gramStart"/>
      <w:r>
        <w:t>к точек</w:t>
      </w:r>
      <w:proofErr w:type="gramEnd"/>
    </w:p>
    <w:tbl>
      <w:tblPr>
        <w:tblStyle w:val="a7"/>
        <w:tblW w:w="10065" w:type="dxa"/>
        <w:tblInd w:w="-786" w:type="dxa"/>
        <w:tblLook w:val="04A0" w:firstRow="1" w:lastRow="0" w:firstColumn="1" w:lastColumn="0" w:noHBand="0" w:noVBand="1"/>
      </w:tblPr>
      <w:tblGrid>
        <w:gridCol w:w="567"/>
        <w:gridCol w:w="2268"/>
        <w:gridCol w:w="2199"/>
        <w:gridCol w:w="2546"/>
        <w:gridCol w:w="2485"/>
      </w:tblGrid>
      <w:tr w:rsidR="00666AF8" w14:paraId="14EE815E" w14:textId="77777777" w:rsidTr="00E254B0">
        <w:tc>
          <w:tcPr>
            <w:tcW w:w="567" w:type="dxa"/>
          </w:tcPr>
          <w:p w14:paraId="09612A08" w14:textId="797E46F2" w:rsidR="00666AF8" w:rsidRPr="005E2855" w:rsidRDefault="005E2855" w:rsidP="00666AF8">
            <w:pPr>
              <w:jc w:val="center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№</w:t>
            </w:r>
          </w:p>
        </w:tc>
        <w:tc>
          <w:tcPr>
            <w:tcW w:w="2268" w:type="dxa"/>
          </w:tcPr>
          <w:p w14:paraId="4B0D4F63" w14:textId="38900D7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199" w:type="dxa"/>
          </w:tcPr>
          <w:p w14:paraId="58AB717D" w14:textId="54536C83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Условие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  <w:tc>
          <w:tcPr>
            <w:tcW w:w="2546" w:type="dxa"/>
          </w:tcPr>
          <w:p w14:paraId="442DB129" w14:textId="605EFB22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X</w:t>
            </w:r>
          </w:p>
        </w:tc>
        <w:tc>
          <w:tcPr>
            <w:tcW w:w="2485" w:type="dxa"/>
          </w:tcPr>
          <w:p w14:paraId="27F24930" w14:textId="693F36EC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 xml:space="preserve">Действие по </w:t>
            </w:r>
            <w:r w:rsidRPr="00666AF8">
              <w:rPr>
                <w:sz w:val="24"/>
                <w:szCs w:val="20"/>
                <w:lang w:val="en-US"/>
              </w:rPr>
              <w:t>Y</w:t>
            </w:r>
          </w:p>
        </w:tc>
      </w:tr>
      <w:tr w:rsidR="00666AF8" w14:paraId="3FEFA85B" w14:textId="77777777" w:rsidTr="00E254B0">
        <w:tc>
          <w:tcPr>
            <w:tcW w:w="567" w:type="dxa"/>
          </w:tcPr>
          <w:p w14:paraId="70D40F89" w14:textId="6F416416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2268" w:type="dxa"/>
          </w:tcPr>
          <w:p w14:paraId="1CE5BF34" w14:textId="6F96374A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сзади</w:t>
            </w:r>
          </w:p>
        </w:tc>
        <w:tc>
          <w:tcPr>
            <w:tcW w:w="2199" w:type="dxa"/>
          </w:tcPr>
          <w:p w14:paraId="34E4EF61" w14:textId="37ED12D1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Точка далеко справа</w:t>
            </w:r>
          </w:p>
        </w:tc>
        <w:tc>
          <w:tcPr>
            <w:tcW w:w="2546" w:type="dxa"/>
          </w:tcPr>
          <w:p w14:paraId="4DC02CA3" w14:textId="6A5CDCE5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назад</w:t>
            </w:r>
          </w:p>
        </w:tc>
        <w:tc>
          <w:tcPr>
            <w:tcW w:w="2485" w:type="dxa"/>
          </w:tcPr>
          <w:p w14:paraId="607D3F3B" w14:textId="170D4249" w:rsidR="00666AF8" w:rsidRPr="00666AF8" w:rsidRDefault="00666AF8" w:rsidP="00666AF8">
            <w:pPr>
              <w:jc w:val="center"/>
              <w:rPr>
                <w:sz w:val="24"/>
                <w:szCs w:val="20"/>
              </w:rPr>
            </w:pPr>
            <w:r w:rsidRPr="00666AF8">
              <w:rPr>
                <w:sz w:val="24"/>
                <w:szCs w:val="20"/>
              </w:rPr>
              <w:t>Быстрое движение направо</w:t>
            </w:r>
          </w:p>
        </w:tc>
      </w:tr>
      <w:tr w:rsidR="00621772" w14:paraId="69D9DA6F" w14:textId="77777777" w:rsidTr="00E254B0">
        <w:tc>
          <w:tcPr>
            <w:tcW w:w="567" w:type="dxa"/>
          </w:tcPr>
          <w:p w14:paraId="430448FB" w14:textId="0C6D3E49" w:rsidR="00621772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2268" w:type="dxa"/>
          </w:tcPr>
          <w:p w14:paraId="1670A9BD" w14:textId="57FF10D0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впереди</w:t>
            </w:r>
          </w:p>
        </w:tc>
        <w:tc>
          <w:tcPr>
            <w:tcW w:w="2199" w:type="dxa"/>
          </w:tcPr>
          <w:p w14:paraId="7B2C885B" w14:textId="6F34ECED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далеко слева</w:t>
            </w:r>
          </w:p>
        </w:tc>
        <w:tc>
          <w:tcPr>
            <w:tcW w:w="2546" w:type="dxa"/>
          </w:tcPr>
          <w:p w14:paraId="7677FCF2" w14:textId="5C72397B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Быстрое движение вперёд</w:t>
            </w:r>
          </w:p>
        </w:tc>
        <w:tc>
          <w:tcPr>
            <w:tcW w:w="2485" w:type="dxa"/>
          </w:tcPr>
          <w:p w14:paraId="742FD3B6" w14:textId="7813674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Быстрое движение налево</w:t>
            </w:r>
          </w:p>
        </w:tc>
      </w:tr>
      <w:tr w:rsidR="00621772" w14:paraId="57ADACBC" w14:textId="77777777" w:rsidTr="00E254B0">
        <w:tc>
          <w:tcPr>
            <w:tcW w:w="567" w:type="dxa"/>
          </w:tcPr>
          <w:p w14:paraId="44C3CDCF" w14:textId="1E6D39F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2268" w:type="dxa"/>
          </w:tcPr>
          <w:p w14:paraId="681A7071" w14:textId="10612534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сзади</w:t>
            </w:r>
          </w:p>
        </w:tc>
        <w:tc>
          <w:tcPr>
            <w:tcW w:w="2199" w:type="dxa"/>
          </w:tcPr>
          <w:p w14:paraId="59588088" w14:textId="3B4CB18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Справа близко</w:t>
            </w:r>
          </w:p>
        </w:tc>
        <w:tc>
          <w:tcPr>
            <w:tcW w:w="2546" w:type="dxa"/>
          </w:tcPr>
          <w:p w14:paraId="3347C74F" w14:textId="420B06A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назад</w:t>
            </w:r>
          </w:p>
        </w:tc>
        <w:tc>
          <w:tcPr>
            <w:tcW w:w="2485" w:type="dxa"/>
          </w:tcPr>
          <w:p w14:paraId="63B5FCBC" w14:textId="41F7909E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направо</w:t>
            </w:r>
          </w:p>
        </w:tc>
      </w:tr>
      <w:tr w:rsidR="00621772" w14:paraId="1CF99B11" w14:textId="77777777" w:rsidTr="00E254B0">
        <w:tc>
          <w:tcPr>
            <w:tcW w:w="567" w:type="dxa"/>
          </w:tcPr>
          <w:p w14:paraId="7EB40C34" w14:textId="0ADA91B7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  <w:tc>
          <w:tcPr>
            <w:tcW w:w="2268" w:type="dxa"/>
          </w:tcPr>
          <w:p w14:paraId="3CC88C7A" w14:textId="08B1E817" w:rsidR="00621772" w:rsidRPr="005E2855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близко спереди</w:t>
            </w:r>
          </w:p>
        </w:tc>
        <w:tc>
          <w:tcPr>
            <w:tcW w:w="2199" w:type="dxa"/>
          </w:tcPr>
          <w:p w14:paraId="74C1F889" w14:textId="2C216BC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Близко слева</w:t>
            </w:r>
          </w:p>
        </w:tc>
        <w:tc>
          <w:tcPr>
            <w:tcW w:w="2546" w:type="dxa"/>
          </w:tcPr>
          <w:p w14:paraId="5068A644" w14:textId="1931B98C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вперёд</w:t>
            </w:r>
          </w:p>
        </w:tc>
        <w:tc>
          <w:tcPr>
            <w:tcW w:w="2485" w:type="dxa"/>
          </w:tcPr>
          <w:p w14:paraId="59BF5A57" w14:textId="72CA7CA8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Медленное движение налево</w:t>
            </w:r>
          </w:p>
        </w:tc>
      </w:tr>
      <w:tr w:rsidR="00621772" w14:paraId="359CA187" w14:textId="77777777" w:rsidTr="00E254B0">
        <w:tc>
          <w:tcPr>
            <w:tcW w:w="567" w:type="dxa"/>
          </w:tcPr>
          <w:p w14:paraId="62EE4191" w14:textId="7CE57D3F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</w:t>
            </w:r>
          </w:p>
        </w:tc>
        <w:tc>
          <w:tcPr>
            <w:tcW w:w="2268" w:type="dxa"/>
          </w:tcPr>
          <w:p w14:paraId="2EBE9E63" w14:textId="7942BDB6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199" w:type="dxa"/>
          </w:tcPr>
          <w:p w14:paraId="61CF132E" w14:textId="1074DE2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Точка в центре</w:t>
            </w:r>
          </w:p>
        </w:tc>
        <w:tc>
          <w:tcPr>
            <w:tcW w:w="2546" w:type="dxa"/>
          </w:tcPr>
          <w:p w14:paraId="601FB608" w14:textId="6E7BAC39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  <w:tc>
          <w:tcPr>
            <w:tcW w:w="2485" w:type="dxa"/>
          </w:tcPr>
          <w:p w14:paraId="3B974772" w14:textId="198B050A" w:rsidR="00621772" w:rsidRPr="00666AF8" w:rsidRDefault="00621772" w:rsidP="00621772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Остановка</w:t>
            </w:r>
          </w:p>
        </w:tc>
      </w:tr>
    </w:tbl>
    <w:p w14:paraId="5B10E381" w14:textId="14552A1B" w:rsidR="00BE5244" w:rsidRDefault="000075CC" w:rsidP="000075CC">
      <w:pPr>
        <w:ind w:firstLine="360"/>
      </w:pPr>
      <w:r>
        <w:t>Данный набор правил имеет наименьшей приоритет и работает всегда, когда не активные другие наборы правил.</w:t>
      </w:r>
    </w:p>
    <w:p w14:paraId="223D191D" w14:textId="5C99F0C2" w:rsidR="000075CC" w:rsidRDefault="000075CC" w:rsidP="000075CC">
      <w:pPr>
        <w:ind w:firstLine="360"/>
      </w:pPr>
      <w:r>
        <w:t xml:space="preserve">Следующий набор правил отвечает за </w:t>
      </w:r>
      <w:r w:rsidR="00FA1B34">
        <w:t>объезд</w:t>
      </w:r>
      <w:r>
        <w:t xml:space="preserve"> препятствий и активируется, если </w:t>
      </w:r>
      <w:r w:rsidR="00FA1B34">
        <w:t>хотя бы один из сенсоров уловил наличие рядом объекта на опасной дистанции (состояние близко к роботу).</w:t>
      </w:r>
    </w:p>
    <w:p w14:paraId="18B62922" w14:textId="1F54AAFC" w:rsidR="00FA1B34" w:rsidRDefault="00FA1B34" w:rsidP="000075CC">
      <w:pPr>
        <w:ind w:firstLine="360"/>
      </w:pPr>
    </w:p>
    <w:p w14:paraId="4F549268" w14:textId="102F0E9C" w:rsidR="00414199" w:rsidRDefault="009D3ACF" w:rsidP="00414199">
      <w:pPr>
        <w:ind w:firstLine="360"/>
      </w:pPr>
      <w:r>
        <w:lastRenderedPageBreak/>
        <w:t>Таблица 6 – Правила объезда препятствий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480EDA" w14:paraId="2DF0D25A" w14:textId="77777777" w:rsidTr="00F40130">
        <w:tc>
          <w:tcPr>
            <w:tcW w:w="9209" w:type="dxa"/>
            <w:gridSpan w:val="2"/>
          </w:tcPr>
          <w:p w14:paraId="07D5BE43" w14:textId="133FDEB6" w:rsidR="00480EDA" w:rsidRPr="00CD7A18" w:rsidRDefault="00480EDA" w:rsidP="00480EDA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левых </w:t>
            </w:r>
            <w:r w:rsidR="00A535BE" w:rsidRPr="00CD7A18">
              <w:rPr>
                <w:b/>
                <w:bCs/>
                <w:sz w:val="24"/>
                <w:szCs w:val="20"/>
              </w:rPr>
              <w:t>препятствий</w:t>
            </w:r>
          </w:p>
        </w:tc>
      </w:tr>
      <w:tr w:rsidR="00480EDA" w14:paraId="47945131" w14:textId="77777777" w:rsidTr="00480EDA">
        <w:tc>
          <w:tcPr>
            <w:tcW w:w="4673" w:type="dxa"/>
          </w:tcPr>
          <w:p w14:paraId="4696B772" w14:textId="27C8D37B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209094E9" w14:textId="16EAB566" w:rsidR="00480EDA" w:rsidRPr="003C435A" w:rsidRDefault="00480EDA" w:rsidP="00CD7A18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480EDA" w14:paraId="22D1711B" w14:textId="77777777" w:rsidTr="004C11FD">
        <w:tc>
          <w:tcPr>
            <w:tcW w:w="4673" w:type="dxa"/>
          </w:tcPr>
          <w:p w14:paraId="4B0AE2F3" w14:textId="5F578C5A" w:rsidR="00480EDA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Левый передний сенсор – близко</w:t>
            </w:r>
          </w:p>
          <w:p w14:paraId="7A5B5441" w14:textId="2B9EC898" w:rsidR="00E9063D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535BE" w:rsidRPr="003C435A"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05822D6A" w14:textId="02CFB168" w:rsidR="00F96700" w:rsidRPr="003C435A" w:rsidRDefault="00F96700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Правый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142CBDCE" w14:textId="32C25AFF" w:rsidR="00E9063D" w:rsidRPr="003C435A" w:rsidRDefault="00E9063D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470FB6B" w14:textId="77777777" w:rsidR="00A535BE" w:rsidRPr="00F96700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23409E4" w14:textId="1B255C56" w:rsidR="00A535BE" w:rsidRPr="003C435A" w:rsidRDefault="00A535BE" w:rsidP="009D3ACF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медленно </w:t>
            </w:r>
            <w:r w:rsidR="003C435A" w:rsidRPr="003C435A">
              <w:rPr>
                <w:sz w:val="24"/>
                <w:szCs w:val="20"/>
              </w:rPr>
              <w:t>вправо (</w:t>
            </w:r>
            <w:r w:rsidR="003C435A" w:rsidRPr="003C435A">
              <w:rPr>
                <w:sz w:val="24"/>
                <w:szCs w:val="20"/>
                <w:lang w:val="en-US"/>
              </w:rPr>
              <w:t>y</w:t>
            </w:r>
            <w:r w:rsidR="003C435A" w:rsidRPr="00F96700">
              <w:rPr>
                <w:sz w:val="24"/>
                <w:szCs w:val="20"/>
              </w:rPr>
              <w:t>)</w:t>
            </w:r>
          </w:p>
        </w:tc>
      </w:tr>
      <w:tr w:rsidR="00F96700" w14:paraId="71BFB60C" w14:textId="77777777" w:rsidTr="008F56B0">
        <w:tc>
          <w:tcPr>
            <w:tcW w:w="4673" w:type="dxa"/>
          </w:tcPr>
          <w:p w14:paraId="08A2C6AB" w14:textId="32D56C1B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67AC3EBF" w14:textId="19EE83DA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>
              <w:rPr>
                <w:sz w:val="24"/>
                <w:szCs w:val="20"/>
              </w:rPr>
              <w:t>боковой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33E70CDD" w14:textId="43C3AA9E" w:rsidR="00F96700" w:rsidRPr="003C435A" w:rsidRDefault="008E4874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664C8209" w14:textId="2E348EBB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13833C33" w14:textId="26F4C094" w:rsidR="00F96700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F96700" w14:paraId="3E761CC9" w14:textId="77777777" w:rsidTr="00DB2FC7">
        <w:tc>
          <w:tcPr>
            <w:tcW w:w="9209" w:type="dxa"/>
            <w:gridSpan w:val="2"/>
          </w:tcPr>
          <w:p w14:paraId="283FDDEB" w14:textId="30A85C6A" w:rsidR="00F96700" w:rsidRPr="00CD7A18" w:rsidRDefault="00F96700" w:rsidP="00F96700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>Блок объезда правых препятствий</w:t>
            </w:r>
          </w:p>
        </w:tc>
      </w:tr>
      <w:tr w:rsidR="00F96700" w14:paraId="41F74AC1" w14:textId="77777777" w:rsidTr="00735990">
        <w:tc>
          <w:tcPr>
            <w:tcW w:w="4673" w:type="dxa"/>
          </w:tcPr>
          <w:p w14:paraId="17969684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передний сенсор – близко</w:t>
            </w:r>
          </w:p>
          <w:p w14:paraId="0718FADB" w14:textId="77777777" w:rsidR="00F96700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Pr="003C435A">
              <w:rPr>
                <w:sz w:val="24"/>
                <w:szCs w:val="20"/>
              </w:rPr>
              <w:t xml:space="preserve"> боковой сенсор – близко</w:t>
            </w:r>
          </w:p>
          <w:p w14:paraId="645C602C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</w:t>
            </w:r>
            <w:r w:rsidRPr="003C435A">
              <w:rPr>
                <w:sz w:val="24"/>
                <w:szCs w:val="20"/>
              </w:rPr>
              <w:t xml:space="preserve"> сенсор </w:t>
            </w: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- далеко</w:t>
            </w:r>
          </w:p>
          <w:p w14:paraId="46E2762A" w14:textId="77777777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  <w:p w14:paraId="7AEB0A23" w14:textId="77777777" w:rsidR="00F96700" w:rsidRPr="003C435A" w:rsidRDefault="00F96700" w:rsidP="00F96700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78DBFE99" w14:textId="77777777" w:rsidR="00F96700" w:rsidRPr="00F96700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18A703B" w14:textId="2AC32F84" w:rsidR="00F96700" w:rsidRPr="003C435A" w:rsidRDefault="00F96700" w:rsidP="00F96700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</w:t>
            </w:r>
            <w:r>
              <w:rPr>
                <w:sz w:val="24"/>
                <w:szCs w:val="20"/>
              </w:rPr>
              <w:t>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8E4874" w14:paraId="6C194C1D" w14:textId="77777777" w:rsidTr="00735990">
        <w:tc>
          <w:tcPr>
            <w:tcW w:w="4673" w:type="dxa"/>
          </w:tcPr>
          <w:p w14:paraId="2967F7A0" w14:textId="573E5257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передний сенсор – </w:t>
            </w:r>
            <w:r w:rsidR="008E4874">
              <w:rPr>
                <w:sz w:val="24"/>
                <w:szCs w:val="20"/>
              </w:rPr>
              <w:t>далеко</w:t>
            </w:r>
          </w:p>
          <w:p w14:paraId="149375A4" w14:textId="209B1F83" w:rsidR="008E4874" w:rsidRPr="003C435A" w:rsidRDefault="00D11F84" w:rsidP="008E4874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</w:t>
            </w:r>
            <w:r w:rsidR="008E4874" w:rsidRPr="003C435A">
              <w:rPr>
                <w:sz w:val="24"/>
                <w:szCs w:val="20"/>
              </w:rPr>
              <w:t xml:space="preserve"> </w:t>
            </w:r>
            <w:r w:rsidR="008E4874">
              <w:rPr>
                <w:sz w:val="24"/>
                <w:szCs w:val="20"/>
              </w:rPr>
              <w:t>боковой</w:t>
            </w:r>
            <w:r w:rsidR="008E4874" w:rsidRPr="003C435A">
              <w:rPr>
                <w:sz w:val="24"/>
                <w:szCs w:val="20"/>
              </w:rPr>
              <w:t xml:space="preserve"> сенсор – близко</w:t>
            </w:r>
          </w:p>
          <w:p w14:paraId="527BCBB1" w14:textId="7814D71D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Передний сенсор – далеко</w:t>
            </w:r>
          </w:p>
        </w:tc>
        <w:tc>
          <w:tcPr>
            <w:tcW w:w="4536" w:type="dxa"/>
          </w:tcPr>
          <w:p w14:paraId="528D58C3" w14:textId="77777777" w:rsidR="008E4874" w:rsidRPr="00F96700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7242147F" w14:textId="5884CEE5" w:rsidR="008E4874" w:rsidRPr="003C435A" w:rsidRDefault="008E4874" w:rsidP="008E4874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быстро</w:t>
            </w:r>
            <w:r w:rsidRPr="003C435A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влево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3E14A4" w14:paraId="29130D08" w14:textId="77777777" w:rsidTr="007D4082">
        <w:tc>
          <w:tcPr>
            <w:tcW w:w="9209" w:type="dxa"/>
            <w:gridSpan w:val="2"/>
          </w:tcPr>
          <w:p w14:paraId="47768682" w14:textId="068161D1" w:rsidR="003E14A4" w:rsidRPr="00CD7A18" w:rsidRDefault="003E14A4" w:rsidP="003E14A4">
            <w:pPr>
              <w:jc w:val="center"/>
              <w:rPr>
                <w:b/>
                <w:bCs/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lastRenderedPageBreak/>
              <w:t>Блок объезда передних препятствий</w:t>
            </w:r>
          </w:p>
        </w:tc>
      </w:tr>
      <w:tr w:rsidR="00F96700" w14:paraId="079A3DE7" w14:textId="77777777" w:rsidTr="00735990">
        <w:tc>
          <w:tcPr>
            <w:tcW w:w="4673" w:type="dxa"/>
          </w:tcPr>
          <w:p w14:paraId="5AE7C3A5" w14:textId="34B83DA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084985AF" w14:textId="3FCC7E07" w:rsidR="00F96700" w:rsidRPr="003C435A" w:rsidRDefault="00CD7A18" w:rsidP="0096745D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3E14A4" w14:paraId="136806BC" w14:textId="77777777" w:rsidTr="00735990">
        <w:tc>
          <w:tcPr>
            <w:tcW w:w="4673" w:type="dxa"/>
          </w:tcPr>
          <w:p w14:paraId="69BEC81B" w14:textId="77777777" w:rsidR="003E14A4" w:rsidRDefault="00CD7A18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53E65CBD" w14:textId="75593F3D" w:rsid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передний сенсор – далеко</w:t>
            </w:r>
          </w:p>
          <w:p w14:paraId="2DF28781" w14:textId="1B078973" w:rsidR="00203E76" w:rsidRPr="003C435A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Первый передний сенсор - далеко</w:t>
            </w:r>
          </w:p>
        </w:tc>
        <w:tc>
          <w:tcPr>
            <w:tcW w:w="4536" w:type="dxa"/>
          </w:tcPr>
          <w:p w14:paraId="1E2A6666" w14:textId="77777777" w:rsidR="003E14A4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назад медленно (</w:t>
            </w:r>
            <w:r>
              <w:rPr>
                <w:sz w:val="24"/>
                <w:szCs w:val="20"/>
                <w:lang w:val="en-US"/>
              </w:rPr>
              <w:t>x</w:t>
            </w:r>
            <w:r w:rsidRPr="00884096">
              <w:rPr>
                <w:sz w:val="24"/>
                <w:szCs w:val="20"/>
              </w:rPr>
              <w:t>)</w:t>
            </w:r>
          </w:p>
          <w:p w14:paraId="4C45234C" w14:textId="45380EA0" w:rsidR="00203E76" w:rsidRPr="00203E76" w:rsidRDefault="00203E76" w:rsidP="00F96700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стоп (</w:t>
            </w:r>
            <w:r>
              <w:rPr>
                <w:sz w:val="24"/>
                <w:szCs w:val="20"/>
                <w:lang w:val="en-US"/>
              </w:rPr>
              <w:t>y</w:t>
            </w:r>
            <w:r w:rsidRPr="00884096">
              <w:rPr>
                <w:sz w:val="24"/>
                <w:szCs w:val="20"/>
              </w:rPr>
              <w:t>)</w:t>
            </w:r>
          </w:p>
        </w:tc>
      </w:tr>
      <w:tr w:rsidR="0096745D" w14:paraId="06BF7CB8" w14:textId="77777777" w:rsidTr="00735990">
        <w:tc>
          <w:tcPr>
            <w:tcW w:w="4673" w:type="dxa"/>
          </w:tcPr>
          <w:p w14:paraId="68D0C188" w14:textId="51D01235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Передний сенсор – близко </w:t>
            </w:r>
          </w:p>
          <w:p w14:paraId="1E02B1C7" w14:textId="2DB12E42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передний сенсор – близко</w:t>
            </w:r>
          </w:p>
          <w:p w14:paraId="71B44B52" w14:textId="77777777" w:rsidR="0096745D" w:rsidRPr="003C435A" w:rsidRDefault="0096745D" w:rsidP="0096745D">
            <w:pPr>
              <w:rPr>
                <w:sz w:val="24"/>
                <w:szCs w:val="20"/>
              </w:rPr>
            </w:pPr>
          </w:p>
        </w:tc>
        <w:tc>
          <w:tcPr>
            <w:tcW w:w="4536" w:type="dxa"/>
          </w:tcPr>
          <w:p w14:paraId="1A029419" w14:textId="1FBDA030" w:rsidR="0096745D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назад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CBA6B9F" w14:textId="180D1F01" w:rsidR="0096745D" w:rsidRPr="003C435A" w:rsidRDefault="0096745D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вправо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96745D" w14:paraId="6C35394C" w14:textId="77777777" w:rsidTr="00C369B1">
        <w:tc>
          <w:tcPr>
            <w:tcW w:w="9209" w:type="dxa"/>
            <w:gridSpan w:val="2"/>
          </w:tcPr>
          <w:p w14:paraId="07589412" w14:textId="283BED6D" w:rsidR="0096745D" w:rsidRPr="003C435A" w:rsidRDefault="00AE02FB" w:rsidP="00AE02FB">
            <w:pPr>
              <w:jc w:val="center"/>
              <w:rPr>
                <w:sz w:val="24"/>
                <w:szCs w:val="20"/>
              </w:rPr>
            </w:pPr>
            <w:r w:rsidRPr="00CD7A18">
              <w:rPr>
                <w:b/>
                <w:bCs/>
                <w:sz w:val="24"/>
                <w:szCs w:val="20"/>
              </w:rPr>
              <w:t xml:space="preserve">Блок объезда </w:t>
            </w:r>
            <w:r>
              <w:rPr>
                <w:b/>
                <w:bCs/>
                <w:sz w:val="24"/>
                <w:szCs w:val="20"/>
              </w:rPr>
              <w:t>задних</w:t>
            </w:r>
            <w:r w:rsidRPr="00CD7A18">
              <w:rPr>
                <w:b/>
                <w:bCs/>
                <w:sz w:val="24"/>
                <w:szCs w:val="20"/>
              </w:rPr>
              <w:t xml:space="preserve"> препятствий</w:t>
            </w:r>
          </w:p>
        </w:tc>
      </w:tr>
      <w:tr w:rsidR="0096745D" w14:paraId="603CBC1A" w14:textId="77777777" w:rsidTr="00735990">
        <w:tc>
          <w:tcPr>
            <w:tcW w:w="4673" w:type="dxa"/>
          </w:tcPr>
          <w:p w14:paraId="14DDAF8E" w14:textId="21EA4AF5" w:rsidR="0096745D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близко</w:t>
            </w:r>
          </w:p>
          <w:p w14:paraId="6E2BD6C8" w14:textId="6916B894" w:rsidR="00AE02FB" w:rsidRPr="003C435A" w:rsidRDefault="00AE02FB" w:rsidP="0096745D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далеко</w:t>
            </w:r>
          </w:p>
        </w:tc>
        <w:tc>
          <w:tcPr>
            <w:tcW w:w="4536" w:type="dxa"/>
          </w:tcPr>
          <w:p w14:paraId="1E96B69C" w14:textId="3B7F457E" w:rsidR="00AE02FB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Движение – </w:t>
            </w:r>
            <w:r w:rsidR="00B0116F">
              <w:rPr>
                <w:sz w:val="24"/>
                <w:szCs w:val="20"/>
              </w:rPr>
              <w:t>быстро</w:t>
            </w:r>
            <w:r>
              <w:rPr>
                <w:sz w:val="24"/>
                <w:szCs w:val="20"/>
              </w:rPr>
              <w:t xml:space="preserve"> </w:t>
            </w:r>
            <w:r w:rsidR="00B0116F">
              <w:rPr>
                <w:sz w:val="24"/>
                <w:szCs w:val="20"/>
              </w:rPr>
              <w:t>вперёд</w:t>
            </w:r>
            <w:r>
              <w:rPr>
                <w:sz w:val="24"/>
                <w:szCs w:val="20"/>
              </w:rPr>
              <w:t xml:space="preserve">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22DBAB06" w14:textId="16E82F01" w:rsidR="0096745D" w:rsidRPr="003C435A" w:rsidRDefault="00AE02FB" w:rsidP="00AE02FB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вправо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  <w:tr w:rsidR="00B0116F" w14:paraId="6B077200" w14:textId="77777777" w:rsidTr="00735990">
        <w:tc>
          <w:tcPr>
            <w:tcW w:w="4673" w:type="dxa"/>
          </w:tcPr>
          <w:p w14:paraId="2587C2FA" w14:textId="556D3DC1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Левый задний сенсор – далеко</w:t>
            </w:r>
          </w:p>
          <w:p w14:paraId="7CEA68C1" w14:textId="5C529C78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Правый задний сенсор - близко</w:t>
            </w:r>
          </w:p>
        </w:tc>
        <w:tc>
          <w:tcPr>
            <w:tcW w:w="4536" w:type="dxa"/>
          </w:tcPr>
          <w:p w14:paraId="6192046C" w14:textId="77777777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быстро вперёд (</w:t>
            </w:r>
            <w:r>
              <w:rPr>
                <w:sz w:val="24"/>
                <w:szCs w:val="20"/>
                <w:lang w:val="en-US"/>
              </w:rPr>
              <w:t>x</w:t>
            </w:r>
            <w:r w:rsidRPr="0096745D">
              <w:rPr>
                <w:sz w:val="24"/>
                <w:szCs w:val="20"/>
              </w:rPr>
              <w:t>)</w:t>
            </w:r>
          </w:p>
          <w:p w14:paraId="47C1A5EE" w14:textId="28990C9B" w:rsidR="00B0116F" w:rsidRDefault="00B0116F" w:rsidP="00B0116F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Движение – медленно влево (</w:t>
            </w:r>
            <w:r>
              <w:rPr>
                <w:sz w:val="24"/>
                <w:szCs w:val="20"/>
                <w:lang w:val="en-US"/>
              </w:rPr>
              <w:t>y</w:t>
            </w:r>
            <w:r w:rsidRPr="0096745D">
              <w:rPr>
                <w:sz w:val="24"/>
                <w:szCs w:val="20"/>
              </w:rPr>
              <w:t>)</w:t>
            </w:r>
          </w:p>
        </w:tc>
      </w:tr>
    </w:tbl>
    <w:p w14:paraId="14460B34" w14:textId="479DF224" w:rsidR="00FA1B34" w:rsidRDefault="00480EDA" w:rsidP="00D95600">
      <w:r>
        <w:tab/>
      </w:r>
    </w:p>
    <w:p w14:paraId="4CF2255C" w14:textId="409BF542" w:rsidR="00D95600" w:rsidRDefault="00D95600" w:rsidP="00D95600">
      <w:r>
        <w:tab/>
        <w:t xml:space="preserve">Последний, третий набор правил – необходим для </w:t>
      </w:r>
      <w:r w:rsidR="00A8723E">
        <w:t>решения спорных ситуаций, возникающих при работе основного набора правил. Данные правила интегрированы в правила объезда препятствий и, поэтому, работают в связки с ним и имеют одинаковый с ним приоритет.</w:t>
      </w:r>
    </w:p>
    <w:p w14:paraId="3A1CCA81" w14:textId="70924CB6" w:rsidR="00A8723E" w:rsidRDefault="00A8723E" w:rsidP="00D95600">
      <w:r>
        <w:tab/>
        <w:t>Фактически, данные правила просто повышают гибкость системы.</w:t>
      </w:r>
    </w:p>
    <w:p w14:paraId="7082BBCA" w14:textId="626B30FD" w:rsidR="00D95600" w:rsidRDefault="00D95600" w:rsidP="00D95600"/>
    <w:p w14:paraId="7CA217BA" w14:textId="50E6E8E1" w:rsidR="00D95600" w:rsidRDefault="00D95600" w:rsidP="00D95600">
      <w:pPr>
        <w:ind w:firstLine="360"/>
      </w:pPr>
      <w:r>
        <w:lastRenderedPageBreak/>
        <w:t>Таблица 7 – Динамические правила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7E152D" w:rsidRPr="003C435A" w14:paraId="5A84EBD1" w14:textId="77777777" w:rsidTr="00F9257A">
        <w:tc>
          <w:tcPr>
            <w:tcW w:w="4673" w:type="dxa"/>
          </w:tcPr>
          <w:p w14:paraId="3323B958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7C8A239B" w14:textId="77777777" w:rsidR="007E152D" w:rsidRPr="003C435A" w:rsidRDefault="007E152D" w:rsidP="00F9257A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7E152D" w:rsidRPr="003C435A" w14:paraId="3C4CD427" w14:textId="77777777" w:rsidTr="00F9257A">
        <w:tc>
          <w:tcPr>
            <w:tcW w:w="4673" w:type="dxa"/>
          </w:tcPr>
          <w:p w14:paraId="7F0101B7" w14:textId="7245E8CD" w:rsidR="007E152D" w:rsidRDefault="007E152D" w:rsidP="00F9257A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- спереди</w:t>
            </w:r>
          </w:p>
          <w:p w14:paraId="49758FCE" w14:textId="78DC239D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Левый </w:t>
            </w:r>
            <w:r w:rsidR="00A43EB0"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3E1AB9C3" w14:textId="77777777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22554535" w14:textId="77777777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Движение – медленно 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7E152D" w:rsidRPr="003C435A" w14:paraId="609549FF" w14:textId="77777777" w:rsidTr="00F9257A">
        <w:tc>
          <w:tcPr>
            <w:tcW w:w="4673" w:type="dxa"/>
          </w:tcPr>
          <w:p w14:paraId="4074B238" w14:textId="3B79B825" w:rsidR="00A03D1E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- слева</w:t>
            </w:r>
          </w:p>
          <w:p w14:paraId="39CF1294" w14:textId="25B19964" w:rsidR="007E152D" w:rsidRPr="003C435A" w:rsidRDefault="00A03D1E" w:rsidP="00A03D1E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близко</w:t>
            </w:r>
          </w:p>
        </w:tc>
        <w:tc>
          <w:tcPr>
            <w:tcW w:w="4536" w:type="dxa"/>
          </w:tcPr>
          <w:p w14:paraId="58087954" w14:textId="51997B51" w:rsidR="007E152D" w:rsidRPr="00F96700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582362E2" w14:textId="513BA635" w:rsidR="007E152D" w:rsidRPr="003C435A" w:rsidRDefault="007E152D" w:rsidP="00F9257A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A03D1E"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B157E3" w:rsidRPr="003C435A" w14:paraId="25499576" w14:textId="77777777" w:rsidTr="00F9257A">
        <w:tc>
          <w:tcPr>
            <w:tcW w:w="4673" w:type="dxa"/>
          </w:tcPr>
          <w:p w14:paraId="769B32D6" w14:textId="11DACE45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Цель – далеко слева или далеко справа</w:t>
            </w:r>
          </w:p>
          <w:p w14:paraId="02063EAC" w14:textId="61C7E0E0" w:rsidR="00B157E3" w:rsidRDefault="00B157E3" w:rsidP="00B157E3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Передний</w:t>
            </w:r>
            <w:r w:rsidRPr="003C435A">
              <w:rPr>
                <w:sz w:val="24"/>
                <w:szCs w:val="20"/>
              </w:rPr>
              <w:t xml:space="preserve"> сенсор – </w:t>
            </w:r>
            <w:r>
              <w:rPr>
                <w:sz w:val="24"/>
                <w:szCs w:val="20"/>
              </w:rPr>
              <w:t>далеко</w:t>
            </w:r>
          </w:p>
        </w:tc>
        <w:tc>
          <w:tcPr>
            <w:tcW w:w="4536" w:type="dxa"/>
          </w:tcPr>
          <w:p w14:paraId="2B5F15BC" w14:textId="77777777" w:rsidR="00B157E3" w:rsidRPr="00F96700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назад</w:t>
            </w:r>
            <w:r w:rsidRPr="003C435A">
              <w:rPr>
                <w:sz w:val="24"/>
                <w:szCs w:val="20"/>
              </w:rPr>
              <w:t xml:space="preserve"> вперёд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449F1085" w14:textId="79D18E2E" w:rsidR="00B157E3" w:rsidRPr="003C435A" w:rsidRDefault="00B157E3" w:rsidP="00B157E3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 xml:space="preserve">медленно </w:t>
            </w:r>
            <w:r w:rsidRPr="003C435A">
              <w:rPr>
                <w:sz w:val="24"/>
                <w:szCs w:val="20"/>
              </w:rPr>
              <w:t>вправо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</w:tbl>
    <w:p w14:paraId="702B1D2F" w14:textId="612DB4C5" w:rsidR="00D95600" w:rsidRDefault="00A8723E" w:rsidP="00D95600">
      <w:pPr>
        <w:ind w:firstLine="360"/>
      </w:pPr>
      <w:r>
        <w:t>На это разбор системы правил окончен и можно перейти к обсуждению принципов работы программы.</w:t>
      </w:r>
    </w:p>
    <w:p w14:paraId="317CDCE2" w14:textId="2DC84C51" w:rsidR="00A8723E" w:rsidRDefault="0058686B" w:rsidP="0058686B">
      <w:pPr>
        <w:pStyle w:val="2"/>
      </w:pPr>
      <w:r>
        <w:tab/>
      </w:r>
      <w:bookmarkStart w:id="15" w:name="_Toc195286039"/>
      <w:r>
        <w:t>Программирование</w:t>
      </w:r>
      <w:bookmarkEnd w:id="15"/>
    </w:p>
    <w:p w14:paraId="782478E5" w14:textId="02A14AC5" w:rsidR="0058686B" w:rsidRDefault="0058686B" w:rsidP="0058686B">
      <w:r>
        <w:tab/>
        <w:t xml:space="preserve">Программа разбита на два модуля – </w:t>
      </w:r>
      <w:r>
        <w:rPr>
          <w:lang w:val="en-US"/>
        </w:rPr>
        <w:t>main</w:t>
      </w:r>
      <w:r>
        <w:t xml:space="preserve"> и </w:t>
      </w:r>
      <w:r>
        <w:rPr>
          <w:lang w:val="en-US"/>
        </w:rPr>
        <w:t>navigation</w:t>
      </w:r>
      <w:r>
        <w:t>. Первый модуль</w:t>
      </w:r>
      <w:r w:rsidR="00EB2A78">
        <w:t>,</w:t>
      </w:r>
      <w:r w:rsidR="00EB2A78" w:rsidRPr="00EB2A78">
        <w:t xml:space="preserve"> </w:t>
      </w:r>
      <w:r w:rsidR="00EB2A78">
        <w:rPr>
          <w:lang w:val="en-US"/>
        </w:rPr>
        <w:t>main</w:t>
      </w:r>
      <w:r w:rsidR="00EB2A78">
        <w:t xml:space="preserve">, </w:t>
      </w:r>
      <w:r>
        <w:t>отвечает за базовые функции, например</w:t>
      </w:r>
      <w:r w:rsidRPr="0058686B">
        <w:t>:</w:t>
      </w:r>
      <w:r>
        <w:t xml:space="preserve"> подключение, чтение данных с датчиков, чтение данных с внутренней </w:t>
      </w:r>
      <w:proofErr w:type="spellStart"/>
      <w:r>
        <w:t>одометрии</w:t>
      </w:r>
      <w:proofErr w:type="spellEnd"/>
      <w:r>
        <w:t>,</w:t>
      </w:r>
      <w:r w:rsidR="00C87F08">
        <w:t xml:space="preserve"> отправление управляющих команд,</w:t>
      </w:r>
      <w:r w:rsidR="00EB2A78">
        <w:t xml:space="preserve"> вычисление отклонений от цели.</w:t>
      </w:r>
      <w:r w:rsidR="00EB2A78" w:rsidRPr="00EB2A78">
        <w:t xml:space="preserve"> </w:t>
      </w:r>
      <w:r w:rsidR="00EB2A78">
        <w:t>Так же он содержит в себе главный цикл, из которого будут вызываться все остальные функции и процедуры.</w:t>
      </w:r>
    </w:p>
    <w:p w14:paraId="00BE28E8" w14:textId="3E1C9EC8" w:rsidR="00EB2A78" w:rsidRPr="005B7F97" w:rsidRDefault="00EB2A78" w:rsidP="0058686B">
      <w:r>
        <w:tab/>
        <w:t xml:space="preserve">Второй модуль, </w:t>
      </w:r>
      <w:r>
        <w:rPr>
          <w:lang w:val="en-US"/>
        </w:rPr>
        <w:t>navigation</w:t>
      </w:r>
      <w:r>
        <w:t>, представляет собой модуль нечёткой логики, который будет</w:t>
      </w:r>
      <w:r w:rsidR="00EE663B">
        <w:t xml:space="preserve"> принимать решения (принимать входные параметры, анализировать, с помощью нечёткой логики выдавать </w:t>
      </w:r>
      <w:r w:rsidR="00E91956">
        <w:t xml:space="preserve">результирующие воздействия). Внутри модуля содержатся правила нечёткой логики, данные о </w:t>
      </w:r>
      <w:proofErr w:type="spellStart"/>
      <w:r w:rsidR="00E91956">
        <w:t>фазификации</w:t>
      </w:r>
      <w:proofErr w:type="spellEnd"/>
      <w:r w:rsidR="00E91956">
        <w:t xml:space="preserve"> и </w:t>
      </w:r>
      <w:proofErr w:type="spellStart"/>
      <w:r w:rsidR="00E91956">
        <w:t>дефазификации</w:t>
      </w:r>
      <w:proofErr w:type="spellEnd"/>
      <w:r w:rsidR="00E91956">
        <w:t xml:space="preserve"> всех выходных</w:t>
      </w:r>
      <w:r w:rsidR="00E91956" w:rsidRPr="00E91956">
        <w:t>/</w:t>
      </w:r>
      <w:r w:rsidR="00E91956">
        <w:t>выходных параметров.</w:t>
      </w:r>
      <w:r w:rsidR="005B7F97">
        <w:t xml:space="preserve"> Более подробно про код можно просмотреть на </w:t>
      </w:r>
      <w:r w:rsidR="005B7F97">
        <w:rPr>
          <w:lang w:val="en-US"/>
        </w:rPr>
        <w:t>GITHAB</w:t>
      </w:r>
      <w:r w:rsidR="005B7F97">
        <w:t xml:space="preserve">, по </w:t>
      </w:r>
      <w:hyperlink r:id="rId18" w:history="1">
        <w:r w:rsidR="005B7F97" w:rsidRPr="005B7F97">
          <w:rPr>
            <w:rStyle w:val="a9"/>
          </w:rPr>
          <w:t>ссылке.</w:t>
        </w:r>
      </w:hyperlink>
    </w:p>
    <w:p w14:paraId="45433672" w14:textId="1232DC80" w:rsidR="00D95600" w:rsidRDefault="005B7F97" w:rsidP="00D95600">
      <w:r>
        <w:tab/>
        <w:t xml:space="preserve">Или на основе </w:t>
      </w:r>
      <w:r>
        <w:rPr>
          <w:lang w:val="en-US"/>
        </w:rPr>
        <w:t>QR</w:t>
      </w:r>
      <w:r>
        <w:t xml:space="preserve"> кода, представленного ниже на рисунке 1</w:t>
      </w:r>
      <w:r w:rsidR="002B501E">
        <w:t>2</w:t>
      </w:r>
      <w:r>
        <w:t>.</w:t>
      </w:r>
    </w:p>
    <w:p w14:paraId="63934EC0" w14:textId="77777777" w:rsidR="00790BF0" w:rsidRDefault="00790BF0" w:rsidP="00790BF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CB4B481" wp14:editId="4D8F3D02">
            <wp:extent cx="176212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52B5" w14:textId="065A7624" w:rsidR="005B7F97" w:rsidRPr="00BE7FB7" w:rsidRDefault="00790BF0" w:rsidP="00790BF0">
      <w:pPr>
        <w:pStyle w:val="a6"/>
        <w:jc w:val="center"/>
        <w:rPr>
          <w:i w:val="0"/>
          <w:iCs w:val="0"/>
          <w:color w:val="auto"/>
          <w:sz w:val="28"/>
          <w:szCs w:val="28"/>
        </w:rPr>
      </w:pPr>
      <w:r w:rsidRPr="00790BF0">
        <w:rPr>
          <w:i w:val="0"/>
          <w:iCs w:val="0"/>
          <w:color w:val="auto"/>
          <w:sz w:val="28"/>
          <w:szCs w:val="28"/>
        </w:rPr>
        <w:t>Рисунок 1</w:t>
      </w:r>
      <w:r w:rsidR="00BB5509">
        <w:rPr>
          <w:i w:val="0"/>
          <w:iCs w:val="0"/>
          <w:color w:val="auto"/>
          <w:sz w:val="28"/>
          <w:szCs w:val="28"/>
        </w:rPr>
        <w:t>2</w:t>
      </w:r>
      <w:r w:rsidRPr="00790BF0">
        <w:rPr>
          <w:i w:val="0"/>
          <w:iCs w:val="0"/>
          <w:color w:val="auto"/>
          <w:sz w:val="28"/>
          <w:szCs w:val="28"/>
        </w:rPr>
        <w:t xml:space="preserve"> –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QR</w:t>
      </w:r>
      <w:r w:rsidRPr="00790BF0">
        <w:rPr>
          <w:i w:val="0"/>
          <w:iCs w:val="0"/>
          <w:color w:val="auto"/>
          <w:sz w:val="28"/>
          <w:szCs w:val="28"/>
        </w:rPr>
        <w:t xml:space="preserve"> код </w:t>
      </w:r>
      <w:r w:rsidR="00BE7FB7">
        <w:rPr>
          <w:i w:val="0"/>
          <w:iCs w:val="0"/>
          <w:color w:val="auto"/>
          <w:sz w:val="28"/>
          <w:szCs w:val="28"/>
        </w:rPr>
        <w:t>с адресом</w:t>
      </w:r>
      <w:r w:rsidRPr="00790BF0">
        <w:rPr>
          <w:i w:val="0"/>
          <w:iCs w:val="0"/>
          <w:color w:val="auto"/>
          <w:sz w:val="28"/>
          <w:szCs w:val="28"/>
        </w:rPr>
        <w:t xml:space="preserve"> на проект в </w:t>
      </w:r>
      <w:r w:rsidRPr="00790BF0">
        <w:rPr>
          <w:i w:val="0"/>
          <w:iCs w:val="0"/>
          <w:color w:val="auto"/>
          <w:sz w:val="28"/>
          <w:szCs w:val="28"/>
          <w:lang w:val="en-US"/>
        </w:rPr>
        <w:t>GITHAB</w:t>
      </w:r>
    </w:p>
    <w:p w14:paraId="48ABD013" w14:textId="219389CC" w:rsidR="00835056" w:rsidRDefault="00BE7FB7" w:rsidP="00BE7FB7">
      <w:r>
        <w:tab/>
        <w:t xml:space="preserve">В </w:t>
      </w:r>
      <w:proofErr w:type="spellStart"/>
      <w:r>
        <w:t>репрезитории</w:t>
      </w:r>
      <w:proofErr w:type="spellEnd"/>
      <w:r>
        <w:t xml:space="preserve"> </w:t>
      </w:r>
      <w:r>
        <w:rPr>
          <w:lang w:val="en-US"/>
        </w:rPr>
        <w:t>GITHAB</w:t>
      </w:r>
      <w:r>
        <w:t xml:space="preserve"> есть модуль </w:t>
      </w:r>
      <w:r>
        <w:rPr>
          <w:lang w:val="en-US"/>
        </w:rPr>
        <w:t>READMY</w:t>
      </w:r>
      <w:r>
        <w:t>, в котором содержится описание работы кода и расписаны некоторые особенности его работы</w:t>
      </w:r>
      <w:r w:rsidR="009D5807">
        <w:t>. На этом раздел закончен.</w:t>
      </w:r>
    </w:p>
    <w:p w14:paraId="341A25DC" w14:textId="06809404" w:rsidR="0087763D" w:rsidRDefault="0087763D" w:rsidP="0087763D">
      <w:pPr>
        <w:pStyle w:val="1"/>
      </w:pPr>
      <w:r>
        <w:tab/>
        <w:t>Корректировка работы программы на основе испытаний (защиты)</w:t>
      </w:r>
    </w:p>
    <w:p w14:paraId="0DBB040B" w14:textId="6A27D197" w:rsidR="0087763D" w:rsidRDefault="0087763D" w:rsidP="0087763D">
      <w:r>
        <w:tab/>
        <w:t xml:space="preserve">В рамках защиты работы было выяснено, что робот абсолютно не приспособлен к ситуации, когда вокруг него находится 4 стенки на 4-рёх базовых направлениях (спереди, сзади, слева, справа). </w:t>
      </w:r>
    </w:p>
    <w:p w14:paraId="14A08FC9" w14:textId="1AC26209" w:rsidR="0006605C" w:rsidRDefault="0006605C" w:rsidP="0087763D">
      <w:r>
        <w:tab/>
        <w:t xml:space="preserve">В них робот зависал и не предпринимал попыток выбраться из данной ситуации, пока не будут убраны любые </w:t>
      </w:r>
      <w:r w:rsidR="003C732E">
        <w:t>2</w:t>
      </w:r>
      <w:r>
        <w:t xml:space="preserve"> стенк</w:t>
      </w:r>
      <w:r w:rsidR="003C732E">
        <w:t>и</w:t>
      </w:r>
      <w:r>
        <w:t>.</w:t>
      </w:r>
      <w:r w:rsidR="003C732E">
        <w:t xml:space="preserve"> В обновлённой версии робот, начав в аналогичной ситуации, начинает колебаться в рамках замкнутого пространства, что абсолютно нормально в рамках нечёткой логики. При это робот, в случай возникновения </w:t>
      </w:r>
      <w:r w:rsidR="009A251C">
        <w:t>прохода</w:t>
      </w:r>
      <w:r w:rsidR="003C732E">
        <w:t xml:space="preserve"> спереди, слева, справа – способен воспользоваться брешью и выйти из сложившейся ситуации, после чего устремляется к цели.</w:t>
      </w:r>
    </w:p>
    <w:p w14:paraId="2AEA85A0" w14:textId="680850D6" w:rsidR="003C732E" w:rsidRDefault="003C732E" w:rsidP="0087763D">
      <w:r>
        <w:tab/>
      </w:r>
      <w:r w:rsidR="009A251C">
        <w:t>Проблема некорректного старта в замкнутом пространстве была решена путём изменения алгоритма инициализации переменных</w:t>
      </w:r>
      <w:r w:rsidR="00F32F2B">
        <w:t xml:space="preserve"> дистанций</w:t>
      </w:r>
      <w:r w:rsidR="009A251C">
        <w:t xml:space="preserve"> с данными с сенсор</w:t>
      </w:r>
      <w:r w:rsidR="00F32F2B">
        <w:t>ов.</w:t>
      </w:r>
      <w:r w:rsidR="002A7D8D">
        <w:t xml:space="preserve"> Достаточно было инициализировать переменные не с типом </w:t>
      </w:r>
      <w:r w:rsidR="002A7D8D">
        <w:rPr>
          <w:lang w:val="en-US"/>
        </w:rPr>
        <w:t>None</w:t>
      </w:r>
      <w:r w:rsidR="002A7D8D">
        <w:t xml:space="preserve"> (как это было ранее), а с присвоенным каким-либо значением, например 0 в первой итерации цикла. За счёт большой частоты обновлений, сразу же после запуска</w:t>
      </w:r>
      <w:r w:rsidR="00755E38">
        <w:t>,</w:t>
      </w:r>
      <w:r w:rsidR="002A7D8D">
        <w:t xml:space="preserve"> робот перезаписывает</w:t>
      </w:r>
      <w:r w:rsidR="00755E38">
        <w:t xml:space="preserve"> все эти переменные и, даже если </w:t>
      </w:r>
      <w:r w:rsidR="00755E38">
        <w:lastRenderedPageBreak/>
        <w:t>в пришедшем ему пакете не хватает каких-либо данных, у него есть начальные значения, которые обновляется с следующим, более корректным пакетом.</w:t>
      </w:r>
      <w:r w:rsidR="002A7D8D">
        <w:t xml:space="preserve"> </w:t>
      </w:r>
    </w:p>
    <w:p w14:paraId="22122372" w14:textId="648016C7" w:rsidR="00755E38" w:rsidRDefault="00755E38" w:rsidP="0087763D">
      <w:r>
        <w:tab/>
        <w:t>Так же было добавлено два правила, которые представлены в таблице 8.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3"/>
        <w:gridCol w:w="4536"/>
      </w:tblGrid>
      <w:tr w:rsidR="00755E38" w:rsidRPr="003C435A" w14:paraId="01E17CB4" w14:textId="77777777" w:rsidTr="00EB4699">
        <w:tc>
          <w:tcPr>
            <w:tcW w:w="4673" w:type="dxa"/>
          </w:tcPr>
          <w:p w14:paraId="20F6B453" w14:textId="77777777" w:rsidR="00755E38" w:rsidRPr="003C435A" w:rsidRDefault="00755E38" w:rsidP="00EB4699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Условия</w:t>
            </w:r>
          </w:p>
        </w:tc>
        <w:tc>
          <w:tcPr>
            <w:tcW w:w="4536" w:type="dxa"/>
          </w:tcPr>
          <w:p w14:paraId="33709A70" w14:textId="77777777" w:rsidR="00755E38" w:rsidRPr="003C435A" w:rsidRDefault="00755E38" w:rsidP="00EB4699">
            <w:pPr>
              <w:jc w:val="center"/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>Результат</w:t>
            </w:r>
          </w:p>
        </w:tc>
      </w:tr>
      <w:tr w:rsidR="00755E38" w:rsidRPr="003C435A" w14:paraId="4E717A2C" w14:textId="77777777" w:rsidTr="00EB4699">
        <w:tc>
          <w:tcPr>
            <w:tcW w:w="4673" w:type="dxa"/>
          </w:tcPr>
          <w:p w14:paraId="4279B9D7" w14:textId="26EFC83A" w:rsidR="00755E38" w:rsidRDefault="004C0EA9" w:rsidP="00EB469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Преграда</w:t>
            </w:r>
            <w:r w:rsidR="00755E38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–</w:t>
            </w:r>
            <w:r w:rsidR="00755E38">
              <w:rPr>
                <w:sz w:val="24"/>
                <w:szCs w:val="20"/>
              </w:rPr>
              <w:t xml:space="preserve"> спереди</w:t>
            </w:r>
          </w:p>
          <w:p w14:paraId="73937B86" w14:textId="4781A1B4" w:rsidR="004C0EA9" w:rsidRDefault="004C0EA9" w:rsidP="004C0EA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Преграда – </w:t>
            </w:r>
            <w:r>
              <w:rPr>
                <w:sz w:val="24"/>
                <w:szCs w:val="20"/>
              </w:rPr>
              <w:t>слева</w:t>
            </w:r>
          </w:p>
          <w:p w14:paraId="52DB4CA4" w14:textId="6969CB69" w:rsidR="00755E38" w:rsidRPr="003C435A" w:rsidRDefault="004C0EA9" w:rsidP="00EB469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Свободно - справа</w:t>
            </w:r>
          </w:p>
        </w:tc>
        <w:tc>
          <w:tcPr>
            <w:tcW w:w="4536" w:type="dxa"/>
          </w:tcPr>
          <w:p w14:paraId="421810C3" w14:textId="5CECC8E3" w:rsidR="00755E38" w:rsidRPr="00F96700" w:rsidRDefault="00755E38" w:rsidP="00EB4699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4C0EA9">
              <w:rPr>
                <w:sz w:val="24"/>
                <w:szCs w:val="20"/>
              </w:rPr>
              <w:t>стоп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3047D2DF" w14:textId="516FF116" w:rsidR="00755E38" w:rsidRPr="003C435A" w:rsidRDefault="00755E38" w:rsidP="00EB4699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 w:rsidR="004C0EA9">
              <w:rPr>
                <w:sz w:val="24"/>
                <w:szCs w:val="20"/>
              </w:rPr>
              <w:t>быстро вправо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  <w:tr w:rsidR="004C0EA9" w:rsidRPr="003C435A" w14:paraId="3397948A" w14:textId="77777777" w:rsidTr="00EB4699">
        <w:tc>
          <w:tcPr>
            <w:tcW w:w="4673" w:type="dxa"/>
          </w:tcPr>
          <w:p w14:paraId="45376C48" w14:textId="77777777" w:rsidR="004C0EA9" w:rsidRDefault="004C0EA9" w:rsidP="004C0EA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Преграда – спереди</w:t>
            </w:r>
          </w:p>
          <w:p w14:paraId="7A41D61A" w14:textId="2F66DB5B" w:rsidR="004C0EA9" w:rsidRDefault="004C0EA9" w:rsidP="004C0EA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Преграда – </w:t>
            </w:r>
            <w:r>
              <w:rPr>
                <w:sz w:val="24"/>
                <w:szCs w:val="20"/>
              </w:rPr>
              <w:t>справа</w:t>
            </w:r>
          </w:p>
          <w:p w14:paraId="36307E37" w14:textId="07ED2AB5" w:rsidR="004C0EA9" w:rsidRPr="003C435A" w:rsidRDefault="004C0EA9" w:rsidP="004C0EA9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Свободно - </w:t>
            </w:r>
            <w:r>
              <w:rPr>
                <w:sz w:val="24"/>
                <w:szCs w:val="20"/>
              </w:rPr>
              <w:t>слева</w:t>
            </w:r>
          </w:p>
        </w:tc>
        <w:tc>
          <w:tcPr>
            <w:tcW w:w="4536" w:type="dxa"/>
          </w:tcPr>
          <w:p w14:paraId="104F388F" w14:textId="77777777" w:rsidR="004C0EA9" w:rsidRPr="00F96700" w:rsidRDefault="004C0EA9" w:rsidP="004C0EA9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>стоп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x</w:t>
            </w:r>
            <w:r w:rsidRPr="00F96700">
              <w:rPr>
                <w:sz w:val="24"/>
                <w:szCs w:val="20"/>
              </w:rPr>
              <w:t>)</w:t>
            </w:r>
          </w:p>
          <w:p w14:paraId="6E5E52B3" w14:textId="3E8A27E8" w:rsidR="004C0EA9" w:rsidRPr="003C435A" w:rsidRDefault="004C0EA9" w:rsidP="004C0EA9">
            <w:pPr>
              <w:rPr>
                <w:sz w:val="24"/>
                <w:szCs w:val="20"/>
              </w:rPr>
            </w:pPr>
            <w:r w:rsidRPr="003C435A">
              <w:rPr>
                <w:sz w:val="24"/>
                <w:szCs w:val="20"/>
              </w:rPr>
              <w:t xml:space="preserve">Движение – </w:t>
            </w:r>
            <w:r>
              <w:rPr>
                <w:sz w:val="24"/>
                <w:szCs w:val="20"/>
              </w:rPr>
              <w:t xml:space="preserve">быстро </w:t>
            </w:r>
            <w:r>
              <w:rPr>
                <w:sz w:val="24"/>
                <w:szCs w:val="20"/>
              </w:rPr>
              <w:t>влево</w:t>
            </w:r>
            <w:r w:rsidRPr="003C435A">
              <w:rPr>
                <w:sz w:val="24"/>
                <w:szCs w:val="20"/>
              </w:rPr>
              <w:t xml:space="preserve"> (</w:t>
            </w:r>
            <w:r w:rsidRPr="003C435A">
              <w:rPr>
                <w:sz w:val="24"/>
                <w:szCs w:val="20"/>
                <w:lang w:val="en-US"/>
              </w:rPr>
              <w:t>y</w:t>
            </w:r>
            <w:r w:rsidRPr="00F96700">
              <w:rPr>
                <w:sz w:val="24"/>
                <w:szCs w:val="20"/>
              </w:rPr>
              <w:t>)</w:t>
            </w:r>
          </w:p>
        </w:tc>
      </w:tr>
    </w:tbl>
    <w:p w14:paraId="09EE41EB" w14:textId="1B1515F7" w:rsidR="004E4D2B" w:rsidRPr="0087763D" w:rsidRDefault="004C0EA9" w:rsidP="0087763D">
      <w:r>
        <w:tab/>
        <w:t xml:space="preserve">Правил для </w:t>
      </w:r>
      <w:r w:rsidR="004E4D2B">
        <w:t>движения</w:t>
      </w:r>
      <w:r>
        <w:t xml:space="preserve"> вперёд не потребовалось, так как робот корректно справлялся с данной задачей на основе старой системы правил (после изменения алгоритма </w:t>
      </w:r>
      <w:r w:rsidR="004E4D2B">
        <w:t>инициализации переменных.</w:t>
      </w:r>
    </w:p>
    <w:p w14:paraId="366E4EBB" w14:textId="12F86566" w:rsidR="009D5807" w:rsidRDefault="009D5807" w:rsidP="00835056">
      <w:pPr>
        <w:spacing w:before="0" w:after="160" w:line="259" w:lineRule="auto"/>
        <w:jc w:val="left"/>
      </w:pPr>
    </w:p>
    <w:p w14:paraId="5E56A42A" w14:textId="3CE4BC3F" w:rsidR="004E4D2B" w:rsidRDefault="004E4D2B" w:rsidP="00835056">
      <w:pPr>
        <w:spacing w:before="0" w:after="160" w:line="259" w:lineRule="auto"/>
        <w:jc w:val="left"/>
      </w:pPr>
    </w:p>
    <w:p w14:paraId="2E168053" w14:textId="7B8BD09A" w:rsidR="004E4D2B" w:rsidRDefault="004E4D2B" w:rsidP="00835056">
      <w:pPr>
        <w:spacing w:before="0" w:after="160" w:line="259" w:lineRule="auto"/>
        <w:jc w:val="left"/>
      </w:pPr>
    </w:p>
    <w:p w14:paraId="3DCEA74C" w14:textId="0791B2C1" w:rsidR="004E4D2B" w:rsidRDefault="004E4D2B" w:rsidP="00835056">
      <w:pPr>
        <w:spacing w:before="0" w:after="160" w:line="259" w:lineRule="auto"/>
        <w:jc w:val="left"/>
      </w:pPr>
    </w:p>
    <w:p w14:paraId="7B83416B" w14:textId="25355D65" w:rsidR="004E4D2B" w:rsidRDefault="004E4D2B" w:rsidP="00835056">
      <w:pPr>
        <w:spacing w:before="0" w:after="160" w:line="259" w:lineRule="auto"/>
        <w:jc w:val="left"/>
      </w:pPr>
    </w:p>
    <w:p w14:paraId="0B4CBA85" w14:textId="53454973" w:rsidR="004E4D2B" w:rsidRDefault="004E4D2B" w:rsidP="00835056">
      <w:pPr>
        <w:spacing w:before="0" w:after="160" w:line="259" w:lineRule="auto"/>
        <w:jc w:val="left"/>
      </w:pPr>
    </w:p>
    <w:p w14:paraId="241F9F7D" w14:textId="6A310E03" w:rsidR="004E4D2B" w:rsidRDefault="004E4D2B" w:rsidP="00835056">
      <w:pPr>
        <w:spacing w:before="0" w:after="160" w:line="259" w:lineRule="auto"/>
        <w:jc w:val="left"/>
      </w:pPr>
    </w:p>
    <w:p w14:paraId="76F38A7D" w14:textId="77777777" w:rsidR="004E4D2B" w:rsidRPr="00BE7FB7" w:rsidRDefault="004E4D2B" w:rsidP="00835056">
      <w:pPr>
        <w:spacing w:before="0" w:after="160" w:line="259" w:lineRule="auto"/>
        <w:jc w:val="left"/>
      </w:pPr>
    </w:p>
    <w:p w14:paraId="7557CE7A" w14:textId="5B81375D" w:rsidR="004E44AB" w:rsidRDefault="0036036C" w:rsidP="009D5807">
      <w:pPr>
        <w:pStyle w:val="1"/>
        <w:ind w:firstLine="360"/>
      </w:pPr>
      <w:bookmarkStart w:id="16" w:name="_Toc195286040"/>
      <w:r>
        <w:lastRenderedPageBreak/>
        <w:t>Вывод по</w:t>
      </w:r>
      <w:r w:rsidR="00EE2170">
        <w:t xml:space="preserve"> работе</w:t>
      </w:r>
      <w:bookmarkEnd w:id="16"/>
      <w:r w:rsidR="00EE2170">
        <w:t xml:space="preserve"> </w:t>
      </w:r>
    </w:p>
    <w:p w14:paraId="696649BE" w14:textId="48235D6F" w:rsidR="00905E08" w:rsidRDefault="004E44AB" w:rsidP="008B7971">
      <w:pPr>
        <w:ind w:firstLine="360"/>
      </w:pPr>
      <w:r>
        <w:t xml:space="preserve">В рамках первой лабораторной работы были </w:t>
      </w:r>
      <w:r w:rsidR="00215450">
        <w:t>выполнены</w:t>
      </w:r>
      <w:r>
        <w:t xml:space="preserve"> основные этапы, которые </w:t>
      </w:r>
      <w:r w:rsidR="00B67014">
        <w:t xml:space="preserve">включат в себя разбор задачи, </w:t>
      </w:r>
      <w:r w:rsidR="00215450">
        <w:t>определение измеряемых параметров, установление зависимостей между чёткими значениями параметров (в численном виде) и их нечёткими значениями (различными формулировками).</w:t>
      </w:r>
    </w:p>
    <w:p w14:paraId="0D9B65D0" w14:textId="0735C261" w:rsidR="009F25D5" w:rsidRDefault="000065AB" w:rsidP="000065AB">
      <w:r w:rsidRPr="000065AB">
        <w:t xml:space="preserve">      </w:t>
      </w:r>
      <w:r w:rsidR="0065662D">
        <w:t>Так же был составлен свод правил, в рамках которых робот функционировал для достижения це</w:t>
      </w:r>
      <w:r w:rsidR="00913FB8">
        <w:t xml:space="preserve">ли. </w:t>
      </w:r>
      <w:r w:rsidR="00822713">
        <w:t>Особенностью</w:t>
      </w:r>
      <w:r w:rsidR="00913FB8">
        <w:t xml:space="preserve"> свода правил является универсальность, позволяющая роботу выполнять свою задачу вне зависимости от условий, если они вписываются в ранее </w:t>
      </w:r>
      <w:r w:rsidR="00822713">
        <w:t>описанные параметры задачи.</w:t>
      </w:r>
    </w:p>
    <w:p w14:paraId="346EC3AD" w14:textId="0747BB78" w:rsidR="009D5807" w:rsidRPr="009D5807" w:rsidRDefault="009D5807" w:rsidP="003D6DCF">
      <w:pPr>
        <w:ind w:firstLine="708"/>
      </w:pPr>
      <w:r>
        <w:t xml:space="preserve">Был написан код на языке </w:t>
      </w:r>
      <w:r w:rsidR="003D6DCF">
        <w:t>программирования</w:t>
      </w:r>
      <w:r>
        <w:t xml:space="preserve"> </w:t>
      </w:r>
      <w:r>
        <w:rPr>
          <w:lang w:val="en-US"/>
        </w:rPr>
        <w:t>Python</w:t>
      </w:r>
      <w:r>
        <w:t xml:space="preserve"> для </w:t>
      </w:r>
      <w:r w:rsidR="003D6DCF">
        <w:t>взаимодействия</w:t>
      </w:r>
      <w:r>
        <w:t xml:space="preserve"> с </w:t>
      </w:r>
      <w:proofErr w:type="spellStart"/>
      <w:r>
        <w:rPr>
          <w:lang w:val="en-US"/>
        </w:rPr>
        <w:t>Rabotino</w:t>
      </w:r>
      <w:proofErr w:type="spellEnd"/>
      <w:r w:rsidRPr="009D5807">
        <w:t xml:space="preserve"> </w:t>
      </w:r>
      <w:r>
        <w:t>и проверки работы системы правил на практике</w:t>
      </w:r>
      <w:r w:rsidR="004E4D2B">
        <w:t xml:space="preserve"> с последующей доработкой, описанной в предпоследней главе.</w:t>
      </w:r>
      <w:r w:rsidR="003D6DCF">
        <w:t xml:space="preserve"> </w:t>
      </w:r>
      <w:r w:rsidR="004E4D2B">
        <w:t>В</w:t>
      </w:r>
      <w:r w:rsidR="003D6DCF">
        <w:t xml:space="preserve"> ходе</w:t>
      </w:r>
      <w:r w:rsidR="004E4D2B">
        <w:t xml:space="preserve"> </w:t>
      </w:r>
      <w:r w:rsidR="006B3745">
        <w:t>повторных испытаний</w:t>
      </w:r>
      <w:r w:rsidR="003D6DCF">
        <w:t xml:space="preserve"> было установлено, что код работает корректно.</w:t>
      </w:r>
    </w:p>
    <w:p w14:paraId="678266DD" w14:textId="416F3209" w:rsidR="003455A0" w:rsidRPr="008A1C79" w:rsidRDefault="003455A0" w:rsidP="008A1C79"/>
    <w:sectPr w:rsidR="003455A0" w:rsidRPr="008A1C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314"/>
    <w:multiLevelType w:val="hybridMultilevel"/>
    <w:tmpl w:val="DA880C6E"/>
    <w:lvl w:ilvl="0" w:tplc="4176A2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1766D08"/>
    <w:multiLevelType w:val="hybridMultilevel"/>
    <w:tmpl w:val="4EA210C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FED6255"/>
    <w:multiLevelType w:val="hybridMultilevel"/>
    <w:tmpl w:val="4D46F286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3" w15:restartNumberingAfterBreak="0">
    <w:nsid w:val="7DE76777"/>
    <w:multiLevelType w:val="hybridMultilevel"/>
    <w:tmpl w:val="012EA7E0"/>
    <w:lvl w:ilvl="0" w:tplc="0419000F">
      <w:start w:val="1"/>
      <w:numFmt w:val="decimal"/>
      <w:lvlText w:val="%1."/>
      <w:lvlJc w:val="left"/>
      <w:pPr>
        <w:ind w:left="4305" w:hanging="360"/>
      </w:pPr>
    </w:lvl>
    <w:lvl w:ilvl="1" w:tplc="04190019" w:tentative="1">
      <w:start w:val="1"/>
      <w:numFmt w:val="lowerLetter"/>
      <w:lvlText w:val="%2."/>
      <w:lvlJc w:val="left"/>
      <w:pPr>
        <w:ind w:left="5025" w:hanging="360"/>
      </w:pPr>
    </w:lvl>
    <w:lvl w:ilvl="2" w:tplc="0419001B" w:tentative="1">
      <w:start w:val="1"/>
      <w:numFmt w:val="lowerRoman"/>
      <w:lvlText w:val="%3."/>
      <w:lvlJc w:val="right"/>
      <w:pPr>
        <w:ind w:left="5745" w:hanging="180"/>
      </w:pPr>
    </w:lvl>
    <w:lvl w:ilvl="3" w:tplc="0419000F" w:tentative="1">
      <w:start w:val="1"/>
      <w:numFmt w:val="decimal"/>
      <w:lvlText w:val="%4."/>
      <w:lvlJc w:val="left"/>
      <w:pPr>
        <w:ind w:left="6465" w:hanging="360"/>
      </w:pPr>
    </w:lvl>
    <w:lvl w:ilvl="4" w:tplc="04190019" w:tentative="1">
      <w:start w:val="1"/>
      <w:numFmt w:val="lowerLetter"/>
      <w:lvlText w:val="%5."/>
      <w:lvlJc w:val="left"/>
      <w:pPr>
        <w:ind w:left="7185" w:hanging="360"/>
      </w:pPr>
    </w:lvl>
    <w:lvl w:ilvl="5" w:tplc="0419001B" w:tentative="1">
      <w:start w:val="1"/>
      <w:numFmt w:val="lowerRoman"/>
      <w:lvlText w:val="%6."/>
      <w:lvlJc w:val="right"/>
      <w:pPr>
        <w:ind w:left="7905" w:hanging="180"/>
      </w:pPr>
    </w:lvl>
    <w:lvl w:ilvl="6" w:tplc="0419000F" w:tentative="1">
      <w:start w:val="1"/>
      <w:numFmt w:val="decimal"/>
      <w:lvlText w:val="%7."/>
      <w:lvlJc w:val="left"/>
      <w:pPr>
        <w:ind w:left="8625" w:hanging="360"/>
      </w:pPr>
    </w:lvl>
    <w:lvl w:ilvl="7" w:tplc="04190019" w:tentative="1">
      <w:start w:val="1"/>
      <w:numFmt w:val="lowerLetter"/>
      <w:lvlText w:val="%8."/>
      <w:lvlJc w:val="left"/>
      <w:pPr>
        <w:ind w:left="9345" w:hanging="360"/>
      </w:pPr>
    </w:lvl>
    <w:lvl w:ilvl="8" w:tplc="041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4" w15:restartNumberingAfterBreak="0">
    <w:nsid w:val="7FBD5B0A"/>
    <w:multiLevelType w:val="hybridMultilevel"/>
    <w:tmpl w:val="38B00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3E"/>
    <w:rsid w:val="000051DA"/>
    <w:rsid w:val="000065AB"/>
    <w:rsid w:val="000075CC"/>
    <w:rsid w:val="00036A30"/>
    <w:rsid w:val="00051145"/>
    <w:rsid w:val="00052180"/>
    <w:rsid w:val="0006605C"/>
    <w:rsid w:val="00071D45"/>
    <w:rsid w:val="00073DFF"/>
    <w:rsid w:val="000839F2"/>
    <w:rsid w:val="000840D8"/>
    <w:rsid w:val="000B5B7C"/>
    <w:rsid w:val="000D5E55"/>
    <w:rsid w:val="000E7986"/>
    <w:rsid w:val="000F4FFF"/>
    <w:rsid w:val="00115D9F"/>
    <w:rsid w:val="0012086B"/>
    <w:rsid w:val="00126570"/>
    <w:rsid w:val="001271A9"/>
    <w:rsid w:val="00130775"/>
    <w:rsid w:val="00134C91"/>
    <w:rsid w:val="00147778"/>
    <w:rsid w:val="00160C67"/>
    <w:rsid w:val="00173071"/>
    <w:rsid w:val="00173F7D"/>
    <w:rsid w:val="00186E1B"/>
    <w:rsid w:val="0019235D"/>
    <w:rsid w:val="0019622C"/>
    <w:rsid w:val="001A4F44"/>
    <w:rsid w:val="001B52E7"/>
    <w:rsid w:val="001C4179"/>
    <w:rsid w:val="001D75C8"/>
    <w:rsid w:val="001F13EB"/>
    <w:rsid w:val="00203E76"/>
    <w:rsid w:val="00204294"/>
    <w:rsid w:val="0021019D"/>
    <w:rsid w:val="00215450"/>
    <w:rsid w:val="002200A2"/>
    <w:rsid w:val="00233D75"/>
    <w:rsid w:val="002441BB"/>
    <w:rsid w:val="00261B90"/>
    <w:rsid w:val="002716EB"/>
    <w:rsid w:val="00273A37"/>
    <w:rsid w:val="002851E4"/>
    <w:rsid w:val="002A7D8D"/>
    <w:rsid w:val="002B3D3B"/>
    <w:rsid w:val="002B501E"/>
    <w:rsid w:val="002C1CA8"/>
    <w:rsid w:val="002D0A15"/>
    <w:rsid w:val="002E49E5"/>
    <w:rsid w:val="002E59CB"/>
    <w:rsid w:val="002F0F25"/>
    <w:rsid w:val="002F3EE5"/>
    <w:rsid w:val="0030065D"/>
    <w:rsid w:val="00301BD9"/>
    <w:rsid w:val="003318EC"/>
    <w:rsid w:val="003407CF"/>
    <w:rsid w:val="00344CAB"/>
    <w:rsid w:val="003455A0"/>
    <w:rsid w:val="00350C31"/>
    <w:rsid w:val="0036036C"/>
    <w:rsid w:val="0037270F"/>
    <w:rsid w:val="00376C3A"/>
    <w:rsid w:val="00377D8C"/>
    <w:rsid w:val="003C435A"/>
    <w:rsid w:val="003C732E"/>
    <w:rsid w:val="003D6DCF"/>
    <w:rsid w:val="003E14A4"/>
    <w:rsid w:val="003E402B"/>
    <w:rsid w:val="004014D3"/>
    <w:rsid w:val="00402ADB"/>
    <w:rsid w:val="00410F2D"/>
    <w:rsid w:val="00414199"/>
    <w:rsid w:val="00431152"/>
    <w:rsid w:val="00453D67"/>
    <w:rsid w:val="004641B4"/>
    <w:rsid w:val="00466CEF"/>
    <w:rsid w:val="004760F4"/>
    <w:rsid w:val="00480EDA"/>
    <w:rsid w:val="00482EB4"/>
    <w:rsid w:val="00494F2A"/>
    <w:rsid w:val="00495FFA"/>
    <w:rsid w:val="004976C7"/>
    <w:rsid w:val="004C0EA9"/>
    <w:rsid w:val="004C5B03"/>
    <w:rsid w:val="004D5885"/>
    <w:rsid w:val="004E144D"/>
    <w:rsid w:val="004E44AB"/>
    <w:rsid w:val="004E4D2B"/>
    <w:rsid w:val="004F6366"/>
    <w:rsid w:val="00503FBF"/>
    <w:rsid w:val="00507002"/>
    <w:rsid w:val="00512F30"/>
    <w:rsid w:val="00515DD0"/>
    <w:rsid w:val="00531452"/>
    <w:rsid w:val="00533A2B"/>
    <w:rsid w:val="00541328"/>
    <w:rsid w:val="00544603"/>
    <w:rsid w:val="00557C09"/>
    <w:rsid w:val="0057057F"/>
    <w:rsid w:val="005751A4"/>
    <w:rsid w:val="00585990"/>
    <w:rsid w:val="005861F7"/>
    <w:rsid w:val="0058686B"/>
    <w:rsid w:val="00593007"/>
    <w:rsid w:val="0059352B"/>
    <w:rsid w:val="005B7C43"/>
    <w:rsid w:val="005B7F97"/>
    <w:rsid w:val="005C59BB"/>
    <w:rsid w:val="005E2855"/>
    <w:rsid w:val="005E5590"/>
    <w:rsid w:val="00601243"/>
    <w:rsid w:val="00602F45"/>
    <w:rsid w:val="00603685"/>
    <w:rsid w:val="00616D4A"/>
    <w:rsid w:val="0061720B"/>
    <w:rsid w:val="00621772"/>
    <w:rsid w:val="0062350F"/>
    <w:rsid w:val="00650312"/>
    <w:rsid w:val="00653475"/>
    <w:rsid w:val="0065650F"/>
    <w:rsid w:val="0065662D"/>
    <w:rsid w:val="00666AF8"/>
    <w:rsid w:val="006674C6"/>
    <w:rsid w:val="00682D8D"/>
    <w:rsid w:val="006943C2"/>
    <w:rsid w:val="00695592"/>
    <w:rsid w:val="006979B1"/>
    <w:rsid w:val="006A4908"/>
    <w:rsid w:val="006B3745"/>
    <w:rsid w:val="006C4A3F"/>
    <w:rsid w:val="006C5D02"/>
    <w:rsid w:val="006C6F81"/>
    <w:rsid w:val="006D364D"/>
    <w:rsid w:val="006D4E1C"/>
    <w:rsid w:val="006E1263"/>
    <w:rsid w:val="006E1C11"/>
    <w:rsid w:val="006F390D"/>
    <w:rsid w:val="006F5489"/>
    <w:rsid w:val="0073186B"/>
    <w:rsid w:val="00752AD3"/>
    <w:rsid w:val="00755E38"/>
    <w:rsid w:val="00785DF1"/>
    <w:rsid w:val="00790874"/>
    <w:rsid w:val="00790BF0"/>
    <w:rsid w:val="007943CB"/>
    <w:rsid w:val="007959EC"/>
    <w:rsid w:val="007A60AB"/>
    <w:rsid w:val="007B6A8B"/>
    <w:rsid w:val="007C02C2"/>
    <w:rsid w:val="007E152D"/>
    <w:rsid w:val="007E3C4D"/>
    <w:rsid w:val="00801384"/>
    <w:rsid w:val="0081071B"/>
    <w:rsid w:val="00822713"/>
    <w:rsid w:val="00822990"/>
    <w:rsid w:val="00826B23"/>
    <w:rsid w:val="00835056"/>
    <w:rsid w:val="00840C90"/>
    <w:rsid w:val="0084753B"/>
    <w:rsid w:val="00851B83"/>
    <w:rsid w:val="00852859"/>
    <w:rsid w:val="00854FDD"/>
    <w:rsid w:val="0087763D"/>
    <w:rsid w:val="00884096"/>
    <w:rsid w:val="00887975"/>
    <w:rsid w:val="00893644"/>
    <w:rsid w:val="008A1C79"/>
    <w:rsid w:val="008B7971"/>
    <w:rsid w:val="008D2E4D"/>
    <w:rsid w:val="008E1011"/>
    <w:rsid w:val="008E4874"/>
    <w:rsid w:val="008F180D"/>
    <w:rsid w:val="00902419"/>
    <w:rsid w:val="00905E08"/>
    <w:rsid w:val="00910D85"/>
    <w:rsid w:val="00913BA5"/>
    <w:rsid w:val="00913FB8"/>
    <w:rsid w:val="00917EDF"/>
    <w:rsid w:val="00932EA4"/>
    <w:rsid w:val="00936A9B"/>
    <w:rsid w:val="00945BD0"/>
    <w:rsid w:val="00965D9F"/>
    <w:rsid w:val="0096745D"/>
    <w:rsid w:val="00967AB0"/>
    <w:rsid w:val="009717A9"/>
    <w:rsid w:val="00981809"/>
    <w:rsid w:val="00991F11"/>
    <w:rsid w:val="009A1BBC"/>
    <w:rsid w:val="009A251C"/>
    <w:rsid w:val="009A25A4"/>
    <w:rsid w:val="009B61E6"/>
    <w:rsid w:val="009B7AA5"/>
    <w:rsid w:val="009D0239"/>
    <w:rsid w:val="009D1012"/>
    <w:rsid w:val="009D3ACF"/>
    <w:rsid w:val="009D5807"/>
    <w:rsid w:val="009E28FA"/>
    <w:rsid w:val="009F062D"/>
    <w:rsid w:val="009F25D5"/>
    <w:rsid w:val="009F4F82"/>
    <w:rsid w:val="00A03D1E"/>
    <w:rsid w:val="00A03ED7"/>
    <w:rsid w:val="00A06A41"/>
    <w:rsid w:val="00A205E4"/>
    <w:rsid w:val="00A26B15"/>
    <w:rsid w:val="00A3740B"/>
    <w:rsid w:val="00A40351"/>
    <w:rsid w:val="00A43EB0"/>
    <w:rsid w:val="00A4516A"/>
    <w:rsid w:val="00A535BE"/>
    <w:rsid w:val="00A563C2"/>
    <w:rsid w:val="00A612A6"/>
    <w:rsid w:val="00A8551C"/>
    <w:rsid w:val="00A8723E"/>
    <w:rsid w:val="00A93896"/>
    <w:rsid w:val="00AA1CD6"/>
    <w:rsid w:val="00AB10F2"/>
    <w:rsid w:val="00AB6CD1"/>
    <w:rsid w:val="00AC70A0"/>
    <w:rsid w:val="00AD0FA3"/>
    <w:rsid w:val="00AE02FB"/>
    <w:rsid w:val="00AE699C"/>
    <w:rsid w:val="00B0116F"/>
    <w:rsid w:val="00B01822"/>
    <w:rsid w:val="00B06B00"/>
    <w:rsid w:val="00B15390"/>
    <w:rsid w:val="00B157E3"/>
    <w:rsid w:val="00B24909"/>
    <w:rsid w:val="00B341EC"/>
    <w:rsid w:val="00B35696"/>
    <w:rsid w:val="00B445B4"/>
    <w:rsid w:val="00B640BF"/>
    <w:rsid w:val="00B67014"/>
    <w:rsid w:val="00B810F7"/>
    <w:rsid w:val="00B93CFD"/>
    <w:rsid w:val="00BA0938"/>
    <w:rsid w:val="00BA2D20"/>
    <w:rsid w:val="00BB1B3B"/>
    <w:rsid w:val="00BB3BE5"/>
    <w:rsid w:val="00BB5509"/>
    <w:rsid w:val="00BC69AC"/>
    <w:rsid w:val="00BE158D"/>
    <w:rsid w:val="00BE3F68"/>
    <w:rsid w:val="00BE42B7"/>
    <w:rsid w:val="00BE5244"/>
    <w:rsid w:val="00BE7FB7"/>
    <w:rsid w:val="00C16362"/>
    <w:rsid w:val="00C42055"/>
    <w:rsid w:val="00C6280F"/>
    <w:rsid w:val="00C81D27"/>
    <w:rsid w:val="00C87F08"/>
    <w:rsid w:val="00C92966"/>
    <w:rsid w:val="00C96D06"/>
    <w:rsid w:val="00CC2B91"/>
    <w:rsid w:val="00CC439C"/>
    <w:rsid w:val="00CD23C2"/>
    <w:rsid w:val="00CD7A18"/>
    <w:rsid w:val="00D11F84"/>
    <w:rsid w:val="00D23EF0"/>
    <w:rsid w:val="00D25D18"/>
    <w:rsid w:val="00D43068"/>
    <w:rsid w:val="00D512EF"/>
    <w:rsid w:val="00D5544E"/>
    <w:rsid w:val="00D560ED"/>
    <w:rsid w:val="00D57F4D"/>
    <w:rsid w:val="00D76467"/>
    <w:rsid w:val="00D860B4"/>
    <w:rsid w:val="00D87F63"/>
    <w:rsid w:val="00D95600"/>
    <w:rsid w:val="00DA5106"/>
    <w:rsid w:val="00DC2AB4"/>
    <w:rsid w:val="00DC5F2A"/>
    <w:rsid w:val="00DD3D62"/>
    <w:rsid w:val="00DD77CB"/>
    <w:rsid w:val="00DE2B91"/>
    <w:rsid w:val="00DE7AFA"/>
    <w:rsid w:val="00DF74AE"/>
    <w:rsid w:val="00E02138"/>
    <w:rsid w:val="00E07329"/>
    <w:rsid w:val="00E11179"/>
    <w:rsid w:val="00E12BF3"/>
    <w:rsid w:val="00E254B0"/>
    <w:rsid w:val="00E34D6F"/>
    <w:rsid w:val="00E40403"/>
    <w:rsid w:val="00E708D2"/>
    <w:rsid w:val="00E9063D"/>
    <w:rsid w:val="00E91956"/>
    <w:rsid w:val="00E97120"/>
    <w:rsid w:val="00EB2A78"/>
    <w:rsid w:val="00EC3E44"/>
    <w:rsid w:val="00EE2170"/>
    <w:rsid w:val="00EE46DA"/>
    <w:rsid w:val="00EE663B"/>
    <w:rsid w:val="00EF1E83"/>
    <w:rsid w:val="00F039AB"/>
    <w:rsid w:val="00F05038"/>
    <w:rsid w:val="00F26F6A"/>
    <w:rsid w:val="00F32F2B"/>
    <w:rsid w:val="00F4701F"/>
    <w:rsid w:val="00F56A25"/>
    <w:rsid w:val="00F66219"/>
    <w:rsid w:val="00F90A28"/>
    <w:rsid w:val="00F96700"/>
    <w:rsid w:val="00FA1B34"/>
    <w:rsid w:val="00FA4514"/>
    <w:rsid w:val="00FA535F"/>
    <w:rsid w:val="00FB6194"/>
    <w:rsid w:val="00FC235D"/>
    <w:rsid w:val="00FC798F"/>
    <w:rsid w:val="00FD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70EAE"/>
  <w15:chartTrackingRefBased/>
  <w15:docId w15:val="{8E4D2FC7-780D-4A62-AB73-8178D9C4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29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0138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2A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38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3">
    <w:name w:val="Основной"/>
    <w:basedOn w:val="a"/>
    <w:link w:val="a4"/>
    <w:qFormat/>
    <w:rsid w:val="006A4908"/>
  </w:style>
  <w:style w:type="character" w:customStyle="1" w:styleId="a4">
    <w:name w:val="Основной Знак"/>
    <w:basedOn w:val="a0"/>
    <w:link w:val="a3"/>
    <w:rsid w:val="006A4908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A612A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FB6194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115D9F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D5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1F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01B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1BD9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301BD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B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GreyPaldin/Robotino_LB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iy\Documents\&#1053;&#1072;&#1089;&#1090;&#1088;&#1072;&#1080;&#1074;&#1072;&#1077;&#1084;&#1099;&#1077;%20&#1096;&#1072;&#1073;&#1083;&#1086;&#1085;&#1099;%20Office\&#1051;&#1072;&#1073;&#1086;&#1088;&#1072;&#1090;&#1086;&#1088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D199-4181-4CA0-9E97-0E875F48B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Лабораторный.dotx</Template>
  <TotalTime>1205</TotalTime>
  <Pages>24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Дмитрий Федоренко</cp:lastModifiedBy>
  <cp:revision>31</cp:revision>
  <dcterms:created xsi:type="dcterms:W3CDTF">2024-10-22T03:54:00Z</dcterms:created>
  <dcterms:modified xsi:type="dcterms:W3CDTF">2025-04-19T12:11:00Z</dcterms:modified>
</cp:coreProperties>
</file>